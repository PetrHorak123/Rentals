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8490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0E9F23B4" wp14:editId="0A295B7A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FA71BCD" wp14:editId="78E2886C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E0E8" w14:textId="77777777" w:rsidR="00054C1F" w:rsidRPr="00B003CF" w:rsidRDefault="00054C1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3A15C27BCCA541FF86A379C469D8E0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</w:rPr>
                                  <w:t>Petr Horák</w:t>
                                </w:r>
                              </w:sdtContent>
                            </w:sdt>
                          </w:p>
                          <w:p w14:paraId="1D85E4B9" w14:textId="553DAFEC" w:rsidR="00054C1F" w:rsidRPr="00B003CF" w:rsidRDefault="00054C1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Informační technologie </w:t>
                            </w:r>
                          </w:p>
                          <w:p w14:paraId="34A448C7" w14:textId="53D86553" w:rsidR="00054C1F" w:rsidRPr="00B003CF" w:rsidRDefault="00054C1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400C9E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Pr="00400C9E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Pr="00400C9E">
                              <w:rPr>
                                <w:b/>
                              </w:rPr>
                              <w:t>.</w:t>
                            </w:r>
                          </w:p>
                          <w:p w14:paraId="1D88BD48" w14:textId="77777777" w:rsidR="00054C1F" w:rsidRPr="00B003CF" w:rsidRDefault="00054C1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2016/2017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1BC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D89E0E8" w14:textId="77777777" w:rsidR="00054C1F" w:rsidRPr="00B003CF" w:rsidRDefault="00054C1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3A15C27BCCA541FF86A379C469D8E05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b/>
                            </w:rPr>
                            <w:t>Petr Horák</w:t>
                          </w:r>
                        </w:sdtContent>
                      </w:sdt>
                    </w:p>
                    <w:p w14:paraId="1D85E4B9" w14:textId="553DAFEC" w:rsidR="00054C1F" w:rsidRPr="00B003CF" w:rsidRDefault="00054C1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 xml:space="preserve">Informační technologie </w:t>
                      </w:r>
                    </w:p>
                    <w:p w14:paraId="34A448C7" w14:textId="53D86553" w:rsidR="00054C1F" w:rsidRPr="00B003CF" w:rsidRDefault="00054C1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400C9E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Pr="00400C9E">
                        <w:rPr>
                          <w:b/>
                        </w:rPr>
                        <w:t>DiS</w:t>
                      </w:r>
                      <w:proofErr w:type="spellEnd"/>
                      <w:r w:rsidRPr="00400C9E">
                        <w:rPr>
                          <w:b/>
                        </w:rPr>
                        <w:t>.</w:t>
                      </w:r>
                    </w:p>
                    <w:p w14:paraId="1D88BD48" w14:textId="77777777" w:rsidR="00054C1F" w:rsidRPr="00B003CF" w:rsidRDefault="00054C1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2016/2017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2598884E" wp14:editId="67B1CF8E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A0CEB" w14:textId="77777777" w:rsidR="00054C1F" w:rsidRPr="007B3B4B" w:rsidRDefault="00054C1F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8884E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185A0CEB" w14:textId="77777777" w:rsidR="00054C1F" w:rsidRPr="007B3B4B" w:rsidRDefault="00054C1F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B7475C5" wp14:editId="2DD6D1B9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0294EA" w14:textId="2A9EDA27" w:rsidR="00054C1F" w:rsidRPr="0003067F" w:rsidRDefault="00054C1F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Revize aplikace Rentals</w:t>
                                </w:r>
                              </w:p>
                            </w:sdtContent>
                          </w:sdt>
                          <w:p w14:paraId="40179A04" w14:textId="36DCA5F8" w:rsidR="00054C1F" w:rsidRPr="007B3B4B" w:rsidRDefault="00054C1F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Seznam provedených změn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475C5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A0294EA" w14:textId="2A9EDA27" w:rsidR="00054C1F" w:rsidRPr="0003067F" w:rsidRDefault="00054C1F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Revize aplikace Rentals</w:t>
                          </w:r>
                        </w:p>
                      </w:sdtContent>
                    </w:sdt>
                    <w:p w14:paraId="40179A04" w14:textId="36DCA5F8" w:rsidR="00054C1F" w:rsidRPr="007B3B4B" w:rsidRDefault="00054C1F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Seznam provedených změn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253860CE" wp14:editId="7EE673F5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4BD48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40FA3B7D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="Cambria" w:hAnsi="Cambria"/>
          <w:b w:val="0"/>
          <w:bCs w:val="0"/>
          <w:sz w:val="24"/>
          <w:szCs w:val="24"/>
          <w:lang w:eastAsia="cs-CZ"/>
        </w:rPr>
        <w:id w:val="1638765424"/>
        <w:docPartObj>
          <w:docPartGallery w:val="Table of Contents"/>
          <w:docPartUnique/>
        </w:docPartObj>
      </w:sdtPr>
      <w:sdtContent>
        <w:p w14:paraId="0152E318" w14:textId="64B1A6E7" w:rsidR="009A242B" w:rsidRDefault="009A242B">
          <w:pPr>
            <w:pStyle w:val="Nadpisobsahu"/>
          </w:pPr>
          <w:r>
            <w:t>Obsah</w:t>
          </w:r>
        </w:p>
        <w:p w14:paraId="0D3187D8" w14:textId="2E79DF29" w:rsidR="00280570" w:rsidRDefault="009A242B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8731" w:history="1">
            <w:r w:rsidR="00280570" w:rsidRPr="002C4098">
              <w:rPr>
                <w:rStyle w:val="Hypertextovodkaz"/>
                <w:noProof/>
              </w:rPr>
              <w:t>Úvod</w:t>
            </w:r>
            <w:r w:rsidR="00280570">
              <w:rPr>
                <w:noProof/>
                <w:webHidden/>
              </w:rPr>
              <w:tab/>
            </w:r>
            <w:r w:rsidR="00280570">
              <w:rPr>
                <w:noProof/>
                <w:webHidden/>
              </w:rPr>
              <w:fldChar w:fldCharType="begin"/>
            </w:r>
            <w:r w:rsidR="00280570">
              <w:rPr>
                <w:noProof/>
                <w:webHidden/>
              </w:rPr>
              <w:instrText xml:space="preserve"> PAGEREF _Toc66808731 \h </w:instrText>
            </w:r>
            <w:r w:rsidR="00280570">
              <w:rPr>
                <w:noProof/>
                <w:webHidden/>
              </w:rPr>
            </w:r>
            <w:r w:rsidR="00280570">
              <w:rPr>
                <w:noProof/>
                <w:webHidden/>
              </w:rPr>
              <w:fldChar w:fldCharType="separate"/>
            </w:r>
            <w:r w:rsidR="00280570">
              <w:rPr>
                <w:noProof/>
                <w:webHidden/>
              </w:rPr>
              <w:t>1</w:t>
            </w:r>
            <w:r w:rsidR="00280570">
              <w:rPr>
                <w:noProof/>
                <w:webHidden/>
              </w:rPr>
              <w:fldChar w:fldCharType="end"/>
            </w:r>
          </w:hyperlink>
        </w:p>
        <w:p w14:paraId="40351BE5" w14:textId="587912E9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2" w:history="1">
            <w:r w:rsidRPr="002C4098">
              <w:rPr>
                <w:rStyle w:val="Hypertextovodkaz"/>
                <w:noProof/>
              </w:rPr>
              <w:t>Oprava přihlašování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0365" w14:textId="581BC48E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3" w:history="1">
            <w:r w:rsidRPr="002C4098">
              <w:rPr>
                <w:rStyle w:val="Hypertextovodkaz"/>
                <w:noProof/>
              </w:rPr>
              <w:t>Oprava přidávání předmětů do nové výpůjčky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266A" w14:textId="05928A91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4" w:history="1">
            <w:r w:rsidRPr="002C4098">
              <w:rPr>
                <w:rStyle w:val="Hypertextovodkaz"/>
                <w:noProof/>
              </w:rPr>
              <w:t>Přidání historie výpůjček předmětu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797E" w14:textId="6638CFB2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5" w:history="1">
            <w:r w:rsidRPr="002C4098">
              <w:rPr>
                <w:rStyle w:val="Hypertextovodkaz"/>
                <w:noProof/>
              </w:rPr>
              <w:t>Úprava zobrazení seznamu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871A" w14:textId="3EB5381B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6" w:history="1">
            <w:r w:rsidRPr="002C4098">
              <w:rPr>
                <w:rStyle w:val="Hypertextovodkaz"/>
                <w:noProof/>
              </w:rPr>
              <w:t>Řazení zobrazovaných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D05A" w14:textId="40B4C57A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7" w:history="1">
            <w:r w:rsidRPr="002C4098">
              <w:rPr>
                <w:rStyle w:val="Hypertextovodkaz"/>
                <w:noProof/>
              </w:rPr>
              <w:t>Funkcionalita tabulky zákazníků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F9B7" w14:textId="774F6F0F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8" w:history="1">
            <w:r w:rsidRPr="002C4098">
              <w:rPr>
                <w:rStyle w:val="Hypertextovodkaz"/>
                <w:noProof/>
              </w:rPr>
              <w:t>Úprava vzhledu hlavní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C669" w14:textId="4F3399C7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39" w:history="1">
            <w:r w:rsidRPr="002C4098">
              <w:rPr>
                <w:rStyle w:val="Hypertextovodkaz"/>
                <w:noProof/>
              </w:rPr>
              <w:t>Paginace seznamu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7753" w14:textId="6E0DE8E3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40" w:history="1">
            <w:r w:rsidRPr="002C4098">
              <w:rPr>
                <w:rStyle w:val="Hypertextovodkaz"/>
                <w:noProof/>
              </w:rPr>
              <w:t>Kalendář výpůjček typu předmětu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6213" w14:textId="468C7D27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41" w:history="1">
            <w:r w:rsidRPr="002C4098">
              <w:rPr>
                <w:rStyle w:val="Hypertextovodkaz"/>
                <w:noProof/>
              </w:rPr>
              <w:t>Kalendář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5236" w14:textId="23522955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42" w:history="1">
            <w:r w:rsidRPr="002C4098">
              <w:rPr>
                <w:rStyle w:val="Hypertextovodkaz"/>
                <w:noProof/>
              </w:rPr>
              <w:t>Zobrazení detailu předmětu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BD41" w14:textId="1BCCB4A8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43" w:history="1">
            <w:r w:rsidRPr="002C4098">
              <w:rPr>
                <w:rStyle w:val="Hypertextovodkaz"/>
                <w:noProof/>
              </w:rPr>
              <w:t>Ostatní změny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4613" w14:textId="7EC93991" w:rsidR="00280570" w:rsidRDefault="00280570">
          <w:pPr>
            <w:pStyle w:val="Obsah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GB" w:eastAsia="en-GB"/>
            </w:rPr>
          </w:pPr>
          <w:hyperlink w:anchor="_Toc66808744" w:history="1">
            <w:r w:rsidRPr="002C4098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BA6D" w14:textId="50DF0A1D" w:rsidR="009A242B" w:rsidRDefault="009A242B">
          <w:r>
            <w:rPr>
              <w:b/>
              <w:bCs/>
            </w:rPr>
            <w:fldChar w:fldCharType="end"/>
          </w:r>
        </w:p>
      </w:sdtContent>
    </w:sdt>
    <w:p w14:paraId="1941B6A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0909B7CF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64149428"/>
      <w:bookmarkStart w:id="3" w:name="_Toc66808731"/>
      <w:r>
        <w:lastRenderedPageBreak/>
        <w:t>Úvod</w:t>
      </w:r>
      <w:bookmarkEnd w:id="0"/>
      <w:bookmarkEnd w:id="1"/>
      <w:bookmarkEnd w:id="2"/>
      <w:bookmarkEnd w:id="3"/>
    </w:p>
    <w:p w14:paraId="54DD3313" w14:textId="29D9250F" w:rsidR="004F5DCD" w:rsidRDefault="006C0E4A" w:rsidP="00E60C8B">
      <w:pPr>
        <w:pStyle w:val="Sta"/>
      </w:pPr>
      <w:r>
        <w:t>Tento dokument obsahuje seznam</w:t>
      </w:r>
      <w:r w:rsidR="00690E97">
        <w:t xml:space="preserve"> všech</w:t>
      </w:r>
      <w:r>
        <w:t xml:space="preserve"> změn provedených ve</w:t>
      </w:r>
      <w:r w:rsidR="00690E97">
        <w:t xml:space="preserve"> zdrojových kódech</w:t>
      </w:r>
      <w:r>
        <w:t xml:space="preserve"> webové aplikac</w:t>
      </w:r>
      <w:r w:rsidR="00690E97">
        <w:t>e</w:t>
      </w:r>
      <w:r>
        <w:t xml:space="preserve"> Rentals v</w:t>
      </w:r>
      <w:r w:rsidR="00690E97">
        <w:t> </w:t>
      </w:r>
      <w:r>
        <w:t>rámci</w:t>
      </w:r>
      <w:r w:rsidR="00690E97">
        <w:t xml:space="preserve"> maturitní práce </w:t>
      </w:r>
      <w:r w:rsidR="00690E97">
        <w:rPr>
          <w:i/>
          <w:iCs/>
        </w:rPr>
        <w:t>Revize aplikace Rentals.</w:t>
      </w:r>
      <w:r w:rsidR="00690E97">
        <w:t xml:space="preserve"> </w:t>
      </w:r>
    </w:p>
    <w:p w14:paraId="0A6F8845" w14:textId="75D6440D" w:rsidR="00030E1A" w:rsidRPr="00030E1A" w:rsidRDefault="00030E1A" w:rsidP="00E60C8B">
      <w:pPr>
        <w:pStyle w:val="Sta"/>
      </w:pPr>
      <w:r>
        <w:t xml:space="preserve">Předlohou tohoto dokumentu byla sekce </w:t>
      </w:r>
      <w:proofErr w:type="spellStart"/>
      <w:r>
        <w:rPr>
          <w:i/>
          <w:iCs/>
        </w:rPr>
        <w:t>commits</w:t>
      </w:r>
      <w:proofErr w:type="spellEnd"/>
      <w:r>
        <w:rPr>
          <w:i/>
          <w:iCs/>
        </w:rPr>
        <w:t xml:space="preserve"> </w:t>
      </w:r>
      <w:proofErr w:type="spellStart"/>
      <w:r>
        <w:t>repozitáře</w:t>
      </w:r>
      <w:proofErr w:type="spellEnd"/>
      <w:r>
        <w:t xml:space="preserve"> </w:t>
      </w:r>
      <w:r>
        <w:br/>
      </w:r>
      <w:r w:rsidRPr="00030E1A">
        <w:rPr>
          <w:i/>
          <w:iCs/>
        </w:rPr>
        <w:t>MP2021-revize-aplikace</w:t>
      </w:r>
      <w:r>
        <w:rPr>
          <w:i/>
          <w:iCs/>
        </w:rPr>
        <w:t>-</w:t>
      </w:r>
      <w:r w:rsidRPr="00030E1A">
        <w:rPr>
          <w:i/>
          <w:iCs/>
        </w:rPr>
        <w:t>rentals</w:t>
      </w:r>
      <w:r>
        <w:t>, který lze najít na github.com.</w:t>
      </w:r>
    </w:p>
    <w:p w14:paraId="1ABBD665" w14:textId="4A1954CC" w:rsidR="009A242B" w:rsidRPr="009A242B" w:rsidRDefault="009A242B" w:rsidP="009A242B">
      <w:pPr>
        <w:spacing w:before="0"/>
        <w:jc w:val="left"/>
        <w:rPr>
          <w:rFonts w:cs="Arial"/>
          <w:color w:val="000000"/>
          <w:szCs w:val="20"/>
        </w:rPr>
      </w:pPr>
      <w:r>
        <w:br w:type="page"/>
      </w:r>
    </w:p>
    <w:p w14:paraId="37CF5EFC" w14:textId="1B97BB82" w:rsidR="004F5DCD" w:rsidRDefault="00D22EF8" w:rsidP="005C33DF">
      <w:pPr>
        <w:pStyle w:val="Kapitola"/>
      </w:pPr>
      <w:bookmarkStart w:id="4" w:name="_Toc66808732"/>
      <w:r>
        <w:lastRenderedPageBreak/>
        <w:t>Oprava přihlašování uživatelů</w:t>
      </w:r>
      <w:bookmarkEnd w:id="4"/>
    </w:p>
    <w:p w14:paraId="27011FBA" w14:textId="04EC046C" w:rsidR="00D22EF8" w:rsidRDefault="00CC3866" w:rsidP="00D22EF8">
      <w:pPr>
        <w:pStyle w:val="Sta"/>
      </w:pPr>
      <w:r>
        <w:t xml:space="preserve">Úpravy byly provedeny v projektu </w:t>
      </w:r>
      <w:proofErr w:type="spellStart"/>
      <w:r w:rsidRPr="00CC3866">
        <w:rPr>
          <w:i/>
          <w:iCs/>
        </w:rPr>
        <w:t>Rentals.</w:t>
      </w:r>
      <w:proofErr w:type="gramStart"/>
      <w:r w:rsidRPr="00CC3866">
        <w:rPr>
          <w:i/>
          <w:iCs/>
        </w:rPr>
        <w:t>Web</w:t>
      </w:r>
      <w:proofErr w:type="spellEnd"/>
      <w:proofErr w:type="gramEnd"/>
      <w:r>
        <w:t xml:space="preserve"> v </w:t>
      </w:r>
      <w:proofErr w:type="spellStart"/>
      <w:r>
        <w:t>kontroleru</w:t>
      </w:r>
      <w:proofErr w:type="spellEnd"/>
      <w:r>
        <w:t xml:space="preserve"> </w:t>
      </w:r>
      <w:proofErr w:type="spellStart"/>
      <w:r w:rsidRPr="00CC3866">
        <w:rPr>
          <w:i/>
          <w:iCs/>
        </w:rPr>
        <w:t>AccountController.cs</w:t>
      </w:r>
      <w:proofErr w:type="spellEnd"/>
      <w:r>
        <w:t>.</w:t>
      </w:r>
    </w:p>
    <w:p w14:paraId="23B3BA45" w14:textId="7D884F26" w:rsidR="008862D5" w:rsidRPr="003752CB" w:rsidRDefault="008862D5" w:rsidP="00D22EF8">
      <w:pPr>
        <w:pStyle w:val="Sta"/>
        <w:rPr>
          <w:rStyle w:val="Zdraznn"/>
          <w:u w:val="single"/>
        </w:rPr>
      </w:pPr>
      <w:r w:rsidRPr="00000DB8">
        <w:rPr>
          <w:rStyle w:val="Zdrazn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3609D" wp14:editId="39A6E75A">
                <wp:simplePos x="0" y="0"/>
                <wp:positionH relativeFrom="margin">
                  <wp:align>right</wp:align>
                </wp:positionH>
                <wp:positionV relativeFrom="paragraph">
                  <wp:posOffset>1524635</wp:posOffset>
                </wp:positionV>
                <wp:extent cx="5743575" cy="635"/>
                <wp:effectExtent l="0" t="0" r="9525" b="5715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76F68" w14:textId="19EF0698" w:rsidR="00054C1F" w:rsidRPr="006857FB" w:rsidRDefault="00054C1F" w:rsidP="00EB0106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5" w:name="_Toc6680870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Původní verze metody </w:t>
                            </w:r>
                            <w:proofErr w:type="spellStart"/>
                            <w:r>
                              <w:t>GetClassFromMicrosoft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3609D" id="Textové pole 18" o:spid="_x0000_s1029" type="#_x0000_t202" style="position:absolute;left:0;text-align:left;margin-left:401.05pt;margin-top:120.05pt;width:452.25pt;height:.05pt;z-index:251663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" stroked="f">
                <v:textbox style="mso-fit-shape-to-text:t" inset="0,0,0,0">
                  <w:txbxContent>
                    <w:p w14:paraId="08A76F68" w14:textId="19EF0698" w:rsidR="00054C1F" w:rsidRPr="006857FB" w:rsidRDefault="00054C1F" w:rsidP="00EB0106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6" w:name="_Toc6680870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Původní verze metody </w:t>
                      </w:r>
                      <w:proofErr w:type="spellStart"/>
                      <w:r>
                        <w:t>GetClassFromMicrosoft</w:t>
                      </w:r>
                      <w:bookmarkEnd w:id="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0DB8">
        <w:rPr>
          <w:rStyle w:val="Zdraznn"/>
          <w:noProof/>
        </w:rPr>
        <w:drawing>
          <wp:anchor distT="0" distB="0" distL="114300" distR="114300" simplePos="0" relativeHeight="251661824" behindDoc="0" locked="0" layoutInCell="1" allowOverlap="1" wp14:anchorId="6A06FD12" wp14:editId="6DBD0806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743575" cy="1076325"/>
            <wp:effectExtent l="0" t="0" r="9525" b="9525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3752CB">
          <w:rPr>
            <w:rStyle w:val="Zdraznn"/>
            <w:u w:val="single"/>
          </w:rPr>
          <w:t>Rentals</w:t>
        </w:r>
        <w:r w:rsidR="00054C1F">
          <w:rPr>
            <w:rStyle w:val="Zdraznn"/>
            <w:u w:val="single"/>
          </w:rPr>
          <w:t>/</w:t>
        </w:r>
        <w:proofErr w:type="spellStart"/>
        <w:r w:rsidRPr="003752CB">
          <w:rPr>
            <w:rStyle w:val="Zdraznn"/>
            <w:u w:val="single"/>
          </w:rPr>
          <w:t>Rentals.Web</w:t>
        </w:r>
        <w:proofErr w:type="spellEnd"/>
        <w:r w:rsidR="00054C1F" w:rsidRPr="00054C1F">
          <w:rPr>
            <w:rStyle w:val="Zdraznn"/>
            <w:u w:val="single"/>
          </w:rPr>
          <w:t>/</w:t>
        </w:r>
        <w:proofErr w:type="spellStart"/>
        <w:r w:rsidRPr="003752CB">
          <w:rPr>
            <w:rStyle w:val="Zdraznn"/>
            <w:u w:val="single"/>
          </w:rPr>
          <w:t>Controllers</w:t>
        </w:r>
        <w:proofErr w:type="spellEnd"/>
        <w:r w:rsidR="00054C1F" w:rsidRPr="00054C1F">
          <w:rPr>
            <w:rStyle w:val="Zdraznn"/>
            <w:u w:val="single"/>
          </w:rPr>
          <w:t>/</w:t>
        </w:r>
        <w:proofErr w:type="spellStart"/>
        <w:r w:rsidRPr="003752CB">
          <w:rPr>
            <w:rStyle w:val="Zdraznn"/>
            <w:u w:val="single"/>
          </w:rPr>
          <w:t>AccountController.cs</w:t>
        </w:r>
        <w:proofErr w:type="spellEnd"/>
      </w:hyperlink>
    </w:p>
    <w:p w14:paraId="1EBB2858" w14:textId="712C61F2" w:rsidR="00CC3866" w:rsidRPr="00CC3866" w:rsidRDefault="006801F3" w:rsidP="00D22EF8">
      <w:pPr>
        <w:pStyle w:val="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8247D2" wp14:editId="70176A7A">
                <wp:simplePos x="0" y="0"/>
                <wp:positionH relativeFrom="column">
                  <wp:posOffset>4445</wp:posOffset>
                </wp:positionH>
                <wp:positionV relativeFrom="paragraph">
                  <wp:posOffset>3022600</wp:posOffset>
                </wp:positionV>
                <wp:extent cx="5760085" cy="635"/>
                <wp:effectExtent l="0" t="0" r="0" b="0"/>
                <wp:wrapTopAndBottom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B1985" w14:textId="74CEC19E" w:rsidR="00054C1F" w:rsidRPr="00072901" w:rsidRDefault="00054C1F" w:rsidP="006801F3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7" w:name="_Toc6680870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Upravená verze metody </w:t>
                            </w:r>
                            <w:proofErr w:type="spellStart"/>
                            <w:r>
                              <w:t>GetClassFromMicrosoft</w:t>
                            </w:r>
                            <w:bookmarkEnd w:id="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247D2" id="Textové pole 20" o:spid="_x0000_s1030" type="#_x0000_t202" style="position:absolute;left:0;text-align:left;margin-left:.35pt;margin-top:238pt;width:453.5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" stroked="f">
                <v:textbox style="mso-fit-shape-to-text:t" inset="0,0,0,0">
                  <w:txbxContent>
                    <w:p w14:paraId="2F7B1985" w14:textId="74CEC19E" w:rsidR="00054C1F" w:rsidRPr="00072901" w:rsidRDefault="00054C1F" w:rsidP="006801F3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8" w:name="_Toc6680870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Upravená verze metody </w:t>
                      </w:r>
                      <w:proofErr w:type="spellStart"/>
                      <w:r>
                        <w:t>GetClassFromMicrosoft</w:t>
                      </w:r>
                      <w:bookmarkEnd w:id="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01F3">
        <w:rPr>
          <w:noProof/>
        </w:rPr>
        <w:drawing>
          <wp:anchor distT="0" distB="0" distL="114300" distR="114300" simplePos="0" relativeHeight="251664896" behindDoc="0" locked="0" layoutInCell="1" allowOverlap="1" wp14:anchorId="0DEA2052" wp14:editId="1E348DBD">
            <wp:simplePos x="0" y="0"/>
            <wp:positionH relativeFrom="column">
              <wp:posOffset>4445</wp:posOffset>
            </wp:positionH>
            <wp:positionV relativeFrom="paragraph">
              <wp:posOffset>1543685</wp:posOffset>
            </wp:positionV>
            <wp:extent cx="5760085" cy="1421765"/>
            <wp:effectExtent l="0" t="0" r="0" b="6985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6EE3E" w14:textId="1BD3FFDC" w:rsidR="001A43DE" w:rsidRDefault="008862D5" w:rsidP="005C33DF">
      <w:pPr>
        <w:pStyle w:val="Kapitola"/>
      </w:pPr>
      <w:bookmarkStart w:id="9" w:name="_Toc66808733"/>
      <w:r>
        <w:lastRenderedPageBreak/>
        <w:t>Oprava přidávání předmětů do nové výpůjčky</w:t>
      </w:r>
      <w:bookmarkEnd w:id="9"/>
    </w:p>
    <w:p w14:paraId="2F0B5EF5" w14:textId="5CDC6CEF" w:rsidR="008862D5" w:rsidRDefault="008862D5" w:rsidP="008862D5">
      <w:pPr>
        <w:pStyle w:val="Sta"/>
      </w:pPr>
      <w:r>
        <w:t xml:space="preserve">Oprava byla provedena v Javascriptu obsluhujícím html kód </w:t>
      </w:r>
      <w:proofErr w:type="spellStart"/>
      <w:r>
        <w:t>view</w:t>
      </w:r>
      <w:proofErr w:type="spellEnd"/>
      <w:r>
        <w:t xml:space="preserve"> soub</w:t>
      </w:r>
      <w:r w:rsidR="00DC0499">
        <w:t xml:space="preserve">oru </w:t>
      </w:r>
      <w:proofErr w:type="spellStart"/>
      <w:r w:rsidR="00DC0499" w:rsidRPr="00DC0499">
        <w:rPr>
          <w:rStyle w:val="Zdraznnjemn"/>
        </w:rPr>
        <w:t>Create.cshtml</w:t>
      </w:r>
      <w:proofErr w:type="spellEnd"/>
      <w:r w:rsidR="00DC0499">
        <w:t xml:space="preserve">. Stránka slouží k vytvoření nové výpůjčky administrátorem webu. </w:t>
      </w:r>
    </w:p>
    <w:p w14:paraId="2170A5E1" w14:textId="5155CAF6" w:rsidR="00000DB8" w:rsidRPr="003752CB" w:rsidRDefault="003752CB" w:rsidP="00693F65">
      <w:pPr>
        <w:pStyle w:val="Sta"/>
        <w:rPr>
          <w:rStyle w:val="Zdraznn"/>
          <w:u w:val="single"/>
        </w:rPr>
      </w:pPr>
      <w:r w:rsidRPr="00DC0499">
        <w:rPr>
          <w:noProof/>
        </w:rPr>
        <w:drawing>
          <wp:anchor distT="0" distB="0" distL="114300" distR="114300" simplePos="0" relativeHeight="251686400" behindDoc="0" locked="0" layoutInCell="1" allowOverlap="1" wp14:anchorId="02834F97" wp14:editId="0AA56882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760085" cy="863600"/>
            <wp:effectExtent l="0" t="0" r="0" b="0"/>
            <wp:wrapTopAndBottom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 w:history="1">
        <w:r w:rsidR="00DC0499" w:rsidRPr="003752CB">
          <w:rPr>
            <w:rStyle w:val="Zdraznn"/>
            <w:u w:val="single"/>
          </w:rPr>
          <w:t>Rentals</w:t>
        </w:r>
        <w:r w:rsidR="00054C1F" w:rsidRPr="00054C1F">
          <w:rPr>
            <w:rStyle w:val="Zdraznn"/>
            <w:u w:val="single"/>
          </w:rPr>
          <w:t>/</w:t>
        </w:r>
        <w:proofErr w:type="spellStart"/>
        <w:r w:rsidR="00DC0499" w:rsidRPr="003752CB">
          <w:rPr>
            <w:rStyle w:val="Zdraznn"/>
            <w:u w:val="single"/>
          </w:rPr>
          <w:t>Rentals.Web</w:t>
        </w:r>
        <w:proofErr w:type="spellEnd"/>
        <w:r w:rsidR="00054C1F" w:rsidRPr="00054C1F">
          <w:rPr>
            <w:rStyle w:val="Zdraznn"/>
            <w:u w:val="single"/>
          </w:rPr>
          <w:t>/</w:t>
        </w:r>
        <w:proofErr w:type="spellStart"/>
        <w:r w:rsidR="00DC0499" w:rsidRPr="003752CB">
          <w:rPr>
            <w:rStyle w:val="Zdraznn"/>
            <w:u w:val="single"/>
          </w:rPr>
          <w:t>Areas</w:t>
        </w:r>
        <w:proofErr w:type="spellEnd"/>
        <w:r w:rsidR="00054C1F" w:rsidRPr="00054C1F">
          <w:rPr>
            <w:rStyle w:val="Zdraznn"/>
            <w:u w:val="single"/>
          </w:rPr>
          <w:t>/</w:t>
        </w:r>
        <w:r w:rsidR="00DC0499" w:rsidRPr="003752CB">
          <w:rPr>
            <w:rStyle w:val="Zdraznn"/>
            <w:u w:val="single"/>
          </w:rPr>
          <w:t>Admin</w:t>
        </w:r>
        <w:r w:rsidR="00054C1F" w:rsidRPr="00054C1F">
          <w:rPr>
            <w:rStyle w:val="Zdraznn"/>
            <w:u w:val="single"/>
          </w:rPr>
          <w:t>/</w:t>
        </w:r>
        <w:proofErr w:type="spellStart"/>
        <w:r w:rsidR="00DC0499" w:rsidRPr="003752CB">
          <w:rPr>
            <w:rStyle w:val="Zdraznn"/>
            <w:u w:val="single"/>
          </w:rPr>
          <w:t>Views</w:t>
        </w:r>
        <w:proofErr w:type="spellEnd"/>
        <w:r w:rsidR="00054C1F" w:rsidRPr="00054C1F">
          <w:rPr>
            <w:rStyle w:val="Zdraznn"/>
            <w:u w:val="single"/>
          </w:rPr>
          <w:t>/</w:t>
        </w:r>
        <w:proofErr w:type="spellStart"/>
        <w:r w:rsidR="00DC0499" w:rsidRPr="003752CB">
          <w:rPr>
            <w:rStyle w:val="Zdraznn"/>
            <w:u w:val="single"/>
          </w:rPr>
          <w:t>Renting</w:t>
        </w:r>
        <w:proofErr w:type="spellEnd"/>
        <w:r w:rsidR="00054C1F" w:rsidRPr="00054C1F">
          <w:rPr>
            <w:rStyle w:val="Zdraznn"/>
            <w:u w:val="single"/>
          </w:rPr>
          <w:t>/</w:t>
        </w:r>
        <w:proofErr w:type="spellStart"/>
        <w:r w:rsidR="00DC0499" w:rsidRPr="003752CB">
          <w:rPr>
            <w:rStyle w:val="Zdraznn"/>
            <w:u w:val="single"/>
          </w:rPr>
          <w:t>Create.cshtml</w:t>
        </w:r>
        <w:proofErr w:type="spellEnd"/>
      </w:hyperlink>
    </w:p>
    <w:p w14:paraId="758BF211" w14:textId="10C25864" w:rsidR="00000DB8" w:rsidRDefault="00693F65" w:rsidP="00693F65">
      <w:pPr>
        <w:pStyle w:val="Titulek"/>
      </w:pPr>
      <w:bookmarkStart w:id="10" w:name="_Toc66808708"/>
      <w:r w:rsidRPr="00000DB8">
        <w:rPr>
          <w:noProof/>
        </w:rPr>
        <w:drawing>
          <wp:anchor distT="0" distB="0" distL="114300" distR="114300" simplePos="0" relativeHeight="251687424" behindDoc="0" locked="0" layoutInCell="1" allowOverlap="1" wp14:anchorId="7FF0AC26" wp14:editId="6F2053B4">
            <wp:simplePos x="0" y="0"/>
            <wp:positionH relativeFrom="margin">
              <wp:align>left</wp:align>
            </wp:positionH>
            <wp:positionV relativeFrom="paragraph">
              <wp:posOffset>1277620</wp:posOffset>
            </wp:positionV>
            <wp:extent cx="5760085" cy="1017905"/>
            <wp:effectExtent l="0" t="0" r="0" b="0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DB8">
        <w:t xml:space="preserve">Obrázek </w:t>
      </w:r>
      <w:r w:rsidR="00000DB8">
        <w:fldChar w:fldCharType="begin"/>
      </w:r>
      <w:r w:rsidR="00000DB8">
        <w:instrText xml:space="preserve"> SEQ Obrázek \* ARABIC </w:instrText>
      </w:r>
      <w:r w:rsidR="00000DB8">
        <w:fldChar w:fldCharType="separate"/>
      </w:r>
      <w:r w:rsidR="00054C1F">
        <w:rPr>
          <w:noProof/>
        </w:rPr>
        <w:t>3</w:t>
      </w:r>
      <w:r w:rsidR="00000DB8">
        <w:fldChar w:fldCharType="end"/>
      </w:r>
      <w:r w:rsidR="00000DB8">
        <w:t xml:space="preserve"> Původní</w:t>
      </w:r>
      <w:r w:rsidR="00000DB8">
        <w:rPr>
          <w:noProof/>
        </w:rPr>
        <w:t xml:space="preserve"> verze funkce addItem</w:t>
      </w:r>
      <w:bookmarkEnd w:id="10"/>
    </w:p>
    <w:p w14:paraId="7425DE4F" w14:textId="34443E09" w:rsidR="00000DB8" w:rsidRDefault="00000DB8" w:rsidP="00000DB8">
      <w:pPr>
        <w:pStyle w:val="Titulek"/>
      </w:pPr>
      <w:bookmarkStart w:id="11" w:name="_Toc6680870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054C1F">
        <w:rPr>
          <w:noProof/>
        </w:rPr>
        <w:t>4</w:t>
      </w:r>
      <w:r>
        <w:fldChar w:fldCharType="end"/>
      </w:r>
      <w:r>
        <w:t xml:space="preserve"> Upravená verze funkce </w:t>
      </w:r>
      <w:proofErr w:type="spellStart"/>
      <w:r>
        <w:t>addItem</w:t>
      </w:r>
      <w:bookmarkEnd w:id="11"/>
      <w:proofErr w:type="spellEnd"/>
    </w:p>
    <w:p w14:paraId="3E71F6B1" w14:textId="6CC11F51" w:rsidR="00000DB8" w:rsidRDefault="00000DB8" w:rsidP="005C33DF">
      <w:pPr>
        <w:pStyle w:val="Kapitola"/>
      </w:pPr>
      <w:bookmarkStart w:id="12" w:name="_Toc66808734"/>
      <w:r>
        <w:lastRenderedPageBreak/>
        <w:t>Přidání historie výpůjček předmětu</w:t>
      </w:r>
      <w:bookmarkEnd w:id="12"/>
    </w:p>
    <w:p w14:paraId="22099D06" w14:textId="2E477975" w:rsidR="00000DB8" w:rsidRDefault="00000DB8" w:rsidP="00000DB8">
      <w:pPr>
        <w:pStyle w:val="Sta"/>
      </w:pPr>
      <w:r>
        <w:t xml:space="preserve">Změny byly provedeny ve více souborech v projektech </w:t>
      </w:r>
      <w:proofErr w:type="spellStart"/>
      <w:r w:rsidRPr="00000DB8">
        <w:rPr>
          <w:i/>
          <w:iCs/>
        </w:rPr>
        <w:t>Rental.DL</w:t>
      </w:r>
      <w:proofErr w:type="spellEnd"/>
      <w:r>
        <w:t xml:space="preserve"> a </w:t>
      </w:r>
      <w:proofErr w:type="spellStart"/>
      <w:r w:rsidRPr="00000DB8">
        <w:rPr>
          <w:i/>
          <w:iCs/>
        </w:rPr>
        <w:t>Rentals.WEB</w:t>
      </w:r>
      <w:proofErr w:type="spellEnd"/>
      <w:r>
        <w:t xml:space="preserve">. Výsledkem úprav je kompletní historie všech výpůjček u jednotlivých předmětů. </w:t>
      </w:r>
    </w:p>
    <w:p w14:paraId="2373246E" w14:textId="2811F45C" w:rsidR="00EC5A15" w:rsidRPr="00315BF8" w:rsidRDefault="001F2795" w:rsidP="00EC5A15">
      <w:pPr>
        <w:pStyle w:val="Sta"/>
        <w:rPr>
          <w:rStyle w:val="Zdraznn"/>
          <w:u w:val="single"/>
        </w:rPr>
      </w:pPr>
      <w:r w:rsidRPr="00315BF8">
        <w:rPr>
          <w:rStyle w:val="Zdraznn"/>
          <w:noProof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F1C374" wp14:editId="322B1719">
                <wp:simplePos x="0" y="0"/>
                <wp:positionH relativeFrom="margin">
                  <wp:align>left</wp:align>
                </wp:positionH>
                <wp:positionV relativeFrom="paragraph">
                  <wp:posOffset>875665</wp:posOffset>
                </wp:positionV>
                <wp:extent cx="5760085" cy="180975"/>
                <wp:effectExtent l="0" t="0" r="0" b="9525"/>
                <wp:wrapTopAndBottom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3D735" w14:textId="08E06DC7" w:rsidR="00054C1F" w:rsidRPr="00CF7318" w:rsidRDefault="00054C1F" w:rsidP="00662A50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3" w:name="_Toc6680871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Deklarace nové metody </w:t>
                            </w:r>
                            <w:proofErr w:type="spellStart"/>
                            <w:r>
                              <w:t>GetRentingsForItems</w:t>
                            </w:r>
                            <w:proofErr w:type="spellEnd"/>
                            <w:r>
                              <w:t xml:space="preserve"> v rozhraní </w:t>
                            </w:r>
                            <w:proofErr w:type="spellStart"/>
                            <w:r>
                              <w:t>IRentingRepository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C374" id="Textové pole 33" o:spid="_x0000_s1031" type="#_x0000_t202" style="position:absolute;left:0;text-align:left;margin-left:0;margin-top:68.95pt;width:453.55pt;height:14.25pt;z-index:251674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" stroked="f">
                <v:textbox inset="0,0,0,0">
                  <w:txbxContent>
                    <w:p w14:paraId="06B3D735" w14:textId="08E06DC7" w:rsidR="00054C1F" w:rsidRPr="00CF7318" w:rsidRDefault="00054C1F" w:rsidP="00662A50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4" w:name="_Toc6680871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Deklarace nové metody </w:t>
                      </w:r>
                      <w:proofErr w:type="spellStart"/>
                      <w:r>
                        <w:t>GetRentingsForItems</w:t>
                      </w:r>
                      <w:proofErr w:type="spellEnd"/>
                      <w:r>
                        <w:t xml:space="preserve"> v rozhraní </w:t>
                      </w:r>
                      <w:proofErr w:type="spellStart"/>
                      <w:r>
                        <w:t>IRentingRepository</w:t>
                      </w:r>
                      <w:bookmarkEnd w:id="1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15BF8">
        <w:rPr>
          <w:rStyle w:val="Zdraznn"/>
          <w:noProof/>
          <w:u w:val="single"/>
        </w:rPr>
        <w:drawing>
          <wp:anchor distT="0" distB="0" distL="114300" distR="114300" simplePos="0" relativeHeight="251668992" behindDoc="0" locked="0" layoutInCell="1" allowOverlap="1" wp14:anchorId="63876AD6" wp14:editId="0CEDE096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760085" cy="558800"/>
            <wp:effectExtent l="0" t="0" r="0" b="0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 w:history="1">
        <w:r w:rsidR="00000DB8" w:rsidRPr="00315BF8">
          <w:rPr>
            <w:rStyle w:val="Zdraznn"/>
            <w:u w:val="single"/>
          </w:rPr>
          <w:t>Rentals/</w:t>
        </w:r>
        <w:proofErr w:type="spellStart"/>
        <w:r w:rsidR="00000DB8" w:rsidRPr="00315BF8">
          <w:rPr>
            <w:rStyle w:val="Zdraznn"/>
            <w:u w:val="single"/>
          </w:rPr>
          <w:t>Rentals.DL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Interfaces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Repositories</w:t>
        </w:r>
        <w:proofErr w:type="spellEnd"/>
        <w:r w:rsidR="00000DB8" w:rsidRPr="00315BF8">
          <w:rPr>
            <w:rStyle w:val="Zdraznn"/>
            <w:u w:val="single"/>
          </w:rPr>
          <w:t>/</w:t>
        </w:r>
        <w:proofErr w:type="spellStart"/>
        <w:r w:rsidR="00000DB8" w:rsidRPr="00315BF8">
          <w:rPr>
            <w:rStyle w:val="Zdraznn"/>
            <w:u w:val="single"/>
          </w:rPr>
          <w:t>IRentingRepository.cs</w:t>
        </w:r>
        <w:proofErr w:type="spellEnd"/>
      </w:hyperlink>
    </w:p>
    <w:p w14:paraId="044AEBCB" w14:textId="5C45446C" w:rsidR="00EC5A15" w:rsidRPr="00315BF8" w:rsidRDefault="005D3F5F" w:rsidP="00EC5A15">
      <w:pPr>
        <w:pStyle w:val="Sta"/>
        <w:rPr>
          <w:rStyle w:val="Zdraznn"/>
          <w:u w:val="single"/>
        </w:rPr>
      </w:pPr>
      <w:r w:rsidRPr="00315BF8">
        <w:rPr>
          <w:rStyle w:val="Zdraznn"/>
          <w:noProof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A289DF" wp14:editId="7BDCDF90">
                <wp:simplePos x="0" y="0"/>
                <wp:positionH relativeFrom="margin">
                  <wp:align>left</wp:align>
                </wp:positionH>
                <wp:positionV relativeFrom="paragraph">
                  <wp:posOffset>1899285</wp:posOffset>
                </wp:positionV>
                <wp:extent cx="5760085" cy="171450"/>
                <wp:effectExtent l="0" t="0" r="0" b="0"/>
                <wp:wrapTopAndBottom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08410" w14:textId="69D6D015" w:rsidR="00054C1F" w:rsidRPr="00284A49" w:rsidRDefault="00054C1F" w:rsidP="001F2795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5" w:name="_Toc6680871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Definice nové metody </w:t>
                            </w:r>
                            <w:proofErr w:type="spellStart"/>
                            <w:r>
                              <w:t>GetRentingsForItems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RentingRepository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89DF" id="Textové pole 34" o:spid="_x0000_s1032" type="#_x0000_t202" style="position:absolute;left:0;text-align:left;margin-left:0;margin-top:149.55pt;width:453.55pt;height:13.5pt;z-index:251676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" stroked="f">
                <v:textbox inset="0,0,0,0">
                  <w:txbxContent>
                    <w:p w14:paraId="55E08410" w14:textId="69D6D015" w:rsidR="00054C1F" w:rsidRPr="00284A49" w:rsidRDefault="00054C1F" w:rsidP="001F2795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6" w:name="_Toc6680871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Definice nové metody </w:t>
                      </w:r>
                      <w:proofErr w:type="spellStart"/>
                      <w:r>
                        <w:t>GetRentingsForItems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RentingRepository</w:t>
                      </w:r>
                      <w:bookmarkEnd w:id="16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2795" w:rsidRPr="00315BF8">
        <w:rPr>
          <w:rStyle w:val="Zdraznn"/>
          <w:noProof/>
          <w:u w:val="single"/>
        </w:rPr>
        <w:drawing>
          <wp:anchor distT="0" distB="0" distL="114300" distR="114300" simplePos="0" relativeHeight="251667968" behindDoc="0" locked="0" layoutInCell="1" allowOverlap="1" wp14:anchorId="77D4051F" wp14:editId="5D835BDF">
            <wp:simplePos x="0" y="0"/>
            <wp:positionH relativeFrom="margin">
              <wp:align>left</wp:align>
            </wp:positionH>
            <wp:positionV relativeFrom="paragraph">
              <wp:posOffset>1007110</wp:posOffset>
            </wp:positionV>
            <wp:extent cx="5760085" cy="882650"/>
            <wp:effectExtent l="0" t="0" r="0" b="0"/>
            <wp:wrapTopAndBottom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r w:rsidR="00EC5A15" w:rsidRPr="00315BF8">
          <w:rPr>
            <w:rStyle w:val="Zdraznn"/>
            <w:u w:val="single"/>
          </w:rPr>
          <w:t>Rentals/</w:t>
        </w:r>
        <w:proofErr w:type="spellStart"/>
        <w:r w:rsidR="00EC5A15" w:rsidRPr="00315BF8">
          <w:rPr>
            <w:rStyle w:val="Zdraznn"/>
            <w:u w:val="single"/>
          </w:rPr>
          <w:t>Rentals.DL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Repositories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RentingRepository.cs</w:t>
        </w:r>
        <w:proofErr w:type="spellEnd"/>
      </w:hyperlink>
    </w:p>
    <w:p w14:paraId="3FD80C11" w14:textId="1FAF7C33" w:rsidR="00EC5A15" w:rsidRPr="00315BF8" w:rsidRDefault="005D3F5F" w:rsidP="005D3F5F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0DA5EE" wp14:editId="43051CCD">
                <wp:simplePos x="0" y="0"/>
                <wp:positionH relativeFrom="margin">
                  <wp:align>left</wp:align>
                </wp:positionH>
                <wp:positionV relativeFrom="paragraph">
                  <wp:posOffset>2525395</wp:posOffset>
                </wp:positionV>
                <wp:extent cx="5760085" cy="171450"/>
                <wp:effectExtent l="0" t="0" r="0" b="0"/>
                <wp:wrapTopAndBottom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1978F" w14:textId="49202670" w:rsidR="00054C1F" w:rsidRPr="00BD28C2" w:rsidRDefault="00054C1F" w:rsidP="005D3F5F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17" w:name="_Toc6680871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Úprava </w:t>
                            </w:r>
                            <w:proofErr w:type="spellStart"/>
                            <w:r>
                              <w:t>endpointu</w:t>
                            </w:r>
                            <w:proofErr w:type="spellEnd"/>
                            <w:r>
                              <w:t xml:space="preserve"> Detail v </w:t>
                            </w:r>
                            <w:proofErr w:type="spellStart"/>
                            <w:r>
                              <w:t>kontroleru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ItemsC</w:t>
                            </w:r>
                            <w:r>
                              <w:rPr>
                                <w:noProof/>
                              </w:rPr>
                              <w:t>ontroller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A5EE" id="Textové pole 35" o:spid="_x0000_s1033" type="#_x0000_t202" style="position:absolute;left:0;text-align:left;margin-left:0;margin-top:198.85pt;width:453.55pt;height:13.5pt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" stroked="f">
                <v:textbox inset="0,0,0,0">
                  <w:txbxContent>
                    <w:p w14:paraId="0111978F" w14:textId="49202670" w:rsidR="00054C1F" w:rsidRPr="00BD28C2" w:rsidRDefault="00054C1F" w:rsidP="005D3F5F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18" w:name="_Toc6680871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Úprava </w:t>
                      </w:r>
                      <w:proofErr w:type="spellStart"/>
                      <w:r>
                        <w:t>endpointu</w:t>
                      </w:r>
                      <w:proofErr w:type="spellEnd"/>
                      <w:r>
                        <w:t xml:space="preserve"> Detail v </w:t>
                      </w:r>
                      <w:proofErr w:type="spellStart"/>
                      <w:r>
                        <w:t>kontroleru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ItemsC</w:t>
                      </w:r>
                      <w:r>
                        <w:rPr>
                          <w:noProof/>
                        </w:rPr>
                        <w:t>ontroller</w:t>
                      </w:r>
                      <w:bookmarkEnd w:id="18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C5A15">
        <w:rPr>
          <w:noProof/>
        </w:rPr>
        <w:drawing>
          <wp:anchor distT="0" distB="0" distL="114300" distR="114300" simplePos="0" relativeHeight="251670016" behindDoc="0" locked="0" layoutInCell="1" allowOverlap="1" wp14:anchorId="05148B9C" wp14:editId="467C1642">
            <wp:simplePos x="0" y="0"/>
            <wp:positionH relativeFrom="margin">
              <wp:align>left</wp:align>
            </wp:positionH>
            <wp:positionV relativeFrom="paragraph">
              <wp:posOffset>1292225</wp:posOffset>
            </wp:positionV>
            <wp:extent cx="5760085" cy="1204595"/>
            <wp:effectExtent l="0" t="0" r="0" b="0"/>
            <wp:wrapTopAndBottom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 w:history="1">
        <w:r w:rsidR="00EC5A15" w:rsidRPr="00315BF8">
          <w:rPr>
            <w:rStyle w:val="Zdraznn"/>
            <w:u w:val="single"/>
          </w:rPr>
          <w:t>Rentals/</w:t>
        </w:r>
        <w:proofErr w:type="spellStart"/>
        <w:r w:rsidR="00EC5A15" w:rsidRPr="00315BF8">
          <w:rPr>
            <w:rStyle w:val="Zdraznn"/>
            <w:u w:val="single"/>
          </w:rPr>
          <w:t>Rentals.Web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Areas</w:t>
        </w:r>
        <w:proofErr w:type="spellEnd"/>
        <w:r w:rsidR="00EC5A15" w:rsidRPr="00315BF8">
          <w:rPr>
            <w:rStyle w:val="Zdraznn"/>
            <w:u w:val="single"/>
          </w:rPr>
          <w:t>/Admin/</w:t>
        </w:r>
        <w:proofErr w:type="spellStart"/>
        <w:r w:rsidR="00EC5A15" w:rsidRPr="00315BF8">
          <w:rPr>
            <w:rStyle w:val="Zdraznn"/>
            <w:u w:val="single"/>
          </w:rPr>
          <w:t>Controllers</w:t>
        </w:r>
        <w:proofErr w:type="spellEnd"/>
        <w:r w:rsidR="00EC5A15" w:rsidRPr="00315BF8">
          <w:rPr>
            <w:rStyle w:val="Zdraznn"/>
            <w:u w:val="single"/>
          </w:rPr>
          <w:t>/</w:t>
        </w:r>
        <w:proofErr w:type="spellStart"/>
        <w:r w:rsidR="00EC5A15" w:rsidRPr="00315BF8">
          <w:rPr>
            <w:rStyle w:val="Zdraznn"/>
            <w:u w:val="single"/>
          </w:rPr>
          <w:t>ItemsController.cs</w:t>
        </w:r>
        <w:proofErr w:type="spellEnd"/>
      </w:hyperlink>
    </w:p>
    <w:p w14:paraId="2F5DE52A" w14:textId="2D452B8E" w:rsidR="00662A50" w:rsidRPr="00315BF8" w:rsidRDefault="005D3F5F" w:rsidP="00662A50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46AEFED" wp14:editId="279B03BB">
                <wp:simplePos x="0" y="0"/>
                <wp:positionH relativeFrom="margin">
                  <wp:align>left</wp:align>
                </wp:positionH>
                <wp:positionV relativeFrom="paragraph">
                  <wp:posOffset>2764155</wp:posOffset>
                </wp:positionV>
                <wp:extent cx="5760085" cy="152400"/>
                <wp:effectExtent l="0" t="0" r="0" b="0"/>
                <wp:wrapTopAndBottom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851BA" w14:textId="56DC38DA" w:rsidR="00054C1F" w:rsidRPr="00AD65BD" w:rsidRDefault="00054C1F" w:rsidP="005D3F5F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19" w:name="_Toc6680871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Nová vlastnost </w:t>
                            </w:r>
                            <w:proofErr w:type="spellStart"/>
                            <w:r>
                              <w:t>Rentings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viewmodelu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ExtendedTypeViewModel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EFED" id="Textové pole 36" o:spid="_x0000_s1034" type="#_x0000_t202" style="position:absolute;left:0;text-align:left;margin-left:0;margin-top:217.65pt;width:453.55pt;height:12pt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" stroked="f">
                <v:textbox inset="0,0,0,0">
                  <w:txbxContent>
                    <w:p w14:paraId="075851BA" w14:textId="56DC38DA" w:rsidR="00054C1F" w:rsidRPr="00AD65BD" w:rsidRDefault="00054C1F" w:rsidP="005D3F5F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0" w:name="_Toc6680871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Nová vlastnost </w:t>
                      </w:r>
                      <w:proofErr w:type="spellStart"/>
                      <w:r>
                        <w:t>Rentings</w:t>
                      </w:r>
                      <w:proofErr w:type="spellEnd"/>
                      <w:r>
                        <w:t xml:space="preserve"> ve </w:t>
                      </w:r>
                      <w:proofErr w:type="spellStart"/>
                      <w:r>
                        <w:t>viewmodelu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ExtendedTypeViewModel</w:t>
                      </w:r>
                      <w:bookmarkEnd w:id="20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72064" behindDoc="0" locked="0" layoutInCell="1" allowOverlap="1" wp14:anchorId="31BE3FC4" wp14:editId="176CDDD3">
            <wp:simplePos x="0" y="0"/>
            <wp:positionH relativeFrom="margin">
              <wp:align>left</wp:align>
            </wp:positionH>
            <wp:positionV relativeFrom="paragraph">
              <wp:posOffset>1622425</wp:posOffset>
            </wp:positionV>
            <wp:extent cx="5760085" cy="1122680"/>
            <wp:effectExtent l="0" t="0" r="0" b="1270"/>
            <wp:wrapTopAndBottom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 w:history="1">
        <w:r w:rsidR="00662A50" w:rsidRPr="00315BF8">
          <w:rPr>
            <w:rStyle w:val="Zdraznn"/>
            <w:u w:val="single"/>
          </w:rPr>
          <w:t>Rentals/Rentals.Web/Areas/Admin/Models/ViewModels/ExtendedItemTypeViewModel.cs</w:t>
        </w:r>
      </w:hyperlink>
    </w:p>
    <w:p w14:paraId="6EBD78F1" w14:textId="4749A0A9" w:rsidR="00662A50" w:rsidRPr="00315BF8" w:rsidRDefault="005D3F5F" w:rsidP="00662A50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F7EBDF" wp14:editId="26A0906E">
                <wp:simplePos x="0" y="0"/>
                <wp:positionH relativeFrom="margin">
                  <wp:align>left</wp:align>
                </wp:positionH>
                <wp:positionV relativeFrom="paragraph">
                  <wp:posOffset>1980565</wp:posOffset>
                </wp:positionV>
                <wp:extent cx="5760085" cy="161925"/>
                <wp:effectExtent l="0" t="0" r="0" b="9525"/>
                <wp:wrapTopAndBottom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0A529" w14:textId="14437C8F" w:rsidR="00054C1F" w:rsidRPr="004E6450" w:rsidRDefault="00054C1F" w:rsidP="005D3F5F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1" w:name="_Toc6680871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Použití </w:t>
                            </w:r>
                            <w:proofErr w:type="spellStart"/>
                            <w:r>
                              <w:t>partial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Rentings</w:t>
                            </w:r>
                            <w:proofErr w:type="spellEnd"/>
                            <w:r>
                              <w:t xml:space="preserve"> v html kódu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Detail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EBDF" id="Textové pole 37" o:spid="_x0000_s1035" type="#_x0000_t202" style="position:absolute;left:0;text-align:left;margin-left:0;margin-top:155.95pt;width:453.55pt;height:12.75pt;z-index:251682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" stroked="f">
                <v:textbox inset="0,0,0,0">
                  <w:txbxContent>
                    <w:p w14:paraId="5550A529" w14:textId="14437C8F" w:rsidR="00054C1F" w:rsidRPr="004E6450" w:rsidRDefault="00054C1F" w:rsidP="005D3F5F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2" w:name="_Toc6680871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Použití </w:t>
                      </w:r>
                      <w:proofErr w:type="spellStart"/>
                      <w:r>
                        <w:t>partial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Rentings</w:t>
                      </w:r>
                      <w:proofErr w:type="spellEnd"/>
                      <w:r>
                        <w:t xml:space="preserve"> v html kódu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Detail</w:t>
                      </w:r>
                      <w:bookmarkEnd w:id="2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71040" behindDoc="0" locked="0" layoutInCell="1" allowOverlap="1" wp14:anchorId="1B8C2CD8" wp14:editId="5FB9433C">
            <wp:simplePos x="0" y="0"/>
            <wp:positionH relativeFrom="margin">
              <wp:align>left</wp:align>
            </wp:positionH>
            <wp:positionV relativeFrom="paragraph">
              <wp:posOffset>1591945</wp:posOffset>
            </wp:positionV>
            <wp:extent cx="5760085" cy="358775"/>
            <wp:effectExtent l="0" t="0" r="0" b="3175"/>
            <wp:wrapTopAndBottom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7" w:history="1">
        <w:r w:rsidR="00662A50" w:rsidRPr="00315BF8">
          <w:rPr>
            <w:rStyle w:val="Zdraznn"/>
            <w:u w:val="single"/>
          </w:rPr>
          <w:t>Rentals/</w:t>
        </w:r>
        <w:proofErr w:type="spellStart"/>
        <w:r w:rsidR="00662A50" w:rsidRPr="00315BF8">
          <w:rPr>
            <w:rStyle w:val="Zdraznn"/>
            <w:u w:val="single"/>
          </w:rPr>
          <w:t>Rentals.Web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Areas</w:t>
        </w:r>
        <w:proofErr w:type="spellEnd"/>
        <w:r w:rsidR="00662A50" w:rsidRPr="00315BF8">
          <w:rPr>
            <w:rStyle w:val="Zdraznn"/>
            <w:u w:val="single"/>
          </w:rPr>
          <w:t>/Admin/</w:t>
        </w:r>
        <w:proofErr w:type="spellStart"/>
        <w:r w:rsidR="00662A50" w:rsidRPr="00315BF8">
          <w:rPr>
            <w:rStyle w:val="Zdraznn"/>
            <w:u w:val="single"/>
          </w:rPr>
          <w:t>Views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Items</w:t>
        </w:r>
        <w:proofErr w:type="spellEnd"/>
        <w:r w:rsidR="00662A50" w:rsidRPr="00315BF8">
          <w:rPr>
            <w:rStyle w:val="Zdraznn"/>
            <w:u w:val="single"/>
          </w:rPr>
          <w:t>/</w:t>
        </w:r>
        <w:proofErr w:type="spellStart"/>
        <w:r w:rsidR="00662A50" w:rsidRPr="00315BF8">
          <w:rPr>
            <w:rStyle w:val="Zdraznn"/>
            <w:u w:val="single"/>
          </w:rPr>
          <w:t>Detail.cshtml</w:t>
        </w:r>
        <w:proofErr w:type="spellEnd"/>
      </w:hyperlink>
    </w:p>
    <w:p w14:paraId="71200DD3" w14:textId="0FC8F6C4" w:rsidR="00662A50" w:rsidRDefault="00A30DD3" w:rsidP="00662A50">
      <w:pPr>
        <w:rPr>
          <w:rStyle w:val="Zdrazn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BAF7D6B" wp14:editId="4871DE7D">
                <wp:simplePos x="0" y="0"/>
                <wp:positionH relativeFrom="margin">
                  <wp:align>left</wp:align>
                </wp:positionH>
                <wp:positionV relativeFrom="paragraph">
                  <wp:posOffset>1164590</wp:posOffset>
                </wp:positionV>
                <wp:extent cx="5447665" cy="190500"/>
                <wp:effectExtent l="0" t="0" r="635" b="0"/>
                <wp:wrapTopAndBottom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66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3E765" w14:textId="49A634EC" w:rsidR="00054C1F" w:rsidRPr="00421529" w:rsidRDefault="00054C1F" w:rsidP="00A30DD3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3" w:name="_Toc6680871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Přidání záznamu do </w:t>
                            </w:r>
                            <w:proofErr w:type="spellStart"/>
                            <w:r>
                              <w:t>resource</w:t>
                            </w:r>
                            <w:proofErr w:type="spellEnd"/>
                            <w:r>
                              <w:t xml:space="preserve"> souboru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D6B" id="Textové pole 38" o:spid="_x0000_s1036" type="#_x0000_t202" style="position:absolute;left:0;text-align:left;margin-left:0;margin-top:91.7pt;width:428.95pt;height:15pt;z-index:251685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" stroked="f">
                <v:textbox inset="0,0,0,0">
                  <w:txbxContent>
                    <w:p w14:paraId="6293E765" w14:textId="49A634EC" w:rsidR="00054C1F" w:rsidRPr="00421529" w:rsidRDefault="00054C1F" w:rsidP="00A30DD3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4" w:name="_Toc6680871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Přidání záznamu do </w:t>
                      </w:r>
                      <w:proofErr w:type="spellStart"/>
                      <w:r>
                        <w:t>resource</w:t>
                      </w:r>
                      <w:proofErr w:type="spellEnd"/>
                      <w:r>
                        <w:t xml:space="preserve"> souboru</w:t>
                      </w:r>
                      <w:bookmarkEnd w:id="2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50">
        <w:rPr>
          <w:noProof/>
        </w:rPr>
        <w:drawing>
          <wp:anchor distT="0" distB="0" distL="114300" distR="114300" simplePos="0" relativeHeight="251683328" behindDoc="0" locked="0" layoutInCell="1" allowOverlap="1" wp14:anchorId="4DDDB636" wp14:editId="068C388C">
            <wp:simplePos x="0" y="0"/>
            <wp:positionH relativeFrom="margin">
              <wp:align>left</wp:align>
            </wp:positionH>
            <wp:positionV relativeFrom="paragraph">
              <wp:posOffset>878840</wp:posOffset>
            </wp:positionV>
            <wp:extent cx="5448062" cy="229235"/>
            <wp:effectExtent l="0" t="0" r="635" b="0"/>
            <wp:wrapTopAndBottom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"/>
                    <a:stretch/>
                  </pic:blipFill>
                  <pic:spPr bwMode="auto">
                    <a:xfrm>
                      <a:off x="0" y="0"/>
                      <a:ext cx="5448062" cy="22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A50" w:rsidRPr="00662A50">
        <w:rPr>
          <w:rStyle w:val="Zdraznn"/>
        </w:rPr>
        <w:t>Rentals/</w:t>
      </w:r>
      <w:proofErr w:type="spellStart"/>
      <w:r w:rsidR="00662A50" w:rsidRPr="00662A50">
        <w:rPr>
          <w:rStyle w:val="Zdraznn"/>
        </w:rPr>
        <w:t>Rentals.Web</w:t>
      </w:r>
      <w:proofErr w:type="spellEnd"/>
      <w:r w:rsidR="00662A50" w:rsidRPr="00662A50">
        <w:rPr>
          <w:rStyle w:val="Zdraznn"/>
        </w:rPr>
        <w:t>/</w:t>
      </w:r>
      <w:proofErr w:type="spellStart"/>
      <w:r w:rsidR="00662A50" w:rsidRPr="00662A50">
        <w:rPr>
          <w:rStyle w:val="Zdraznn"/>
        </w:rPr>
        <w:t>Localization</w:t>
      </w:r>
      <w:proofErr w:type="spellEnd"/>
      <w:r w:rsidR="00662A50" w:rsidRPr="00662A50">
        <w:rPr>
          <w:rStyle w:val="Zdraznn"/>
        </w:rPr>
        <w:t>/</w:t>
      </w:r>
      <w:proofErr w:type="spellStart"/>
      <w:r w:rsidR="00662A50" w:rsidRPr="00662A50">
        <w:rPr>
          <w:rStyle w:val="Zdraznn"/>
        </w:rPr>
        <w:t>Admin.resx</w:t>
      </w:r>
      <w:proofErr w:type="spellEnd"/>
    </w:p>
    <w:p w14:paraId="5419E49A" w14:textId="3167706A" w:rsidR="00662A50" w:rsidRDefault="00565E4E" w:rsidP="005C33DF">
      <w:pPr>
        <w:pStyle w:val="Kapitola"/>
      </w:pPr>
      <w:bookmarkStart w:id="25" w:name="_Toc66808735"/>
      <w:r>
        <w:lastRenderedPageBreak/>
        <w:t>Úprava zobrazení seznamu výpůjček</w:t>
      </w:r>
      <w:bookmarkEnd w:id="25"/>
      <w:r>
        <w:t xml:space="preserve"> </w:t>
      </w:r>
    </w:p>
    <w:p w14:paraId="685061B4" w14:textId="4F9E9DAB" w:rsidR="00565E4E" w:rsidRDefault="00693F65" w:rsidP="00565E4E">
      <w:pPr>
        <w:pStyle w:val="Sta"/>
      </w:pPr>
      <w:r>
        <w:t>Změny byly provedeny v html kódu 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pro zobrazení výčtu výpůjček _</w:t>
      </w:r>
      <w:proofErr w:type="spellStart"/>
      <w:r>
        <w:t>Rentings.cshtml</w:t>
      </w:r>
      <w:proofErr w:type="spellEnd"/>
      <w:r>
        <w:t>.</w:t>
      </w:r>
    </w:p>
    <w:p w14:paraId="2474E583" w14:textId="4944D0FF" w:rsidR="00693F65" w:rsidRPr="00315BF8" w:rsidRDefault="00A7736C" w:rsidP="00693F65">
      <w:pPr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BD62D5" wp14:editId="7012A75E">
                <wp:simplePos x="0" y="0"/>
                <wp:positionH relativeFrom="margin">
                  <wp:align>left</wp:align>
                </wp:positionH>
                <wp:positionV relativeFrom="paragraph">
                  <wp:posOffset>6769100</wp:posOffset>
                </wp:positionV>
                <wp:extent cx="5760085" cy="635"/>
                <wp:effectExtent l="0" t="0" r="0" b="5715"/>
                <wp:wrapTopAndBottom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71DB5" w14:textId="18E7D30B" w:rsidR="00054C1F" w:rsidRPr="00B3685B" w:rsidRDefault="00054C1F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6" w:name="_Toc6680871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Upravený vzhled výčtu výpůjček (detail)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62D5" id="Textové pole 45" o:spid="_x0000_s1037" type="#_x0000_t202" style="position:absolute;left:0;text-align:left;margin-left:0;margin-top:533pt;width:453.55pt;height:.05pt;z-index:251696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" stroked="f">
                <v:textbox style="mso-fit-shape-to-text:t" inset="0,0,0,0">
                  <w:txbxContent>
                    <w:p w14:paraId="73F71DB5" w14:textId="18E7D30B" w:rsidR="00054C1F" w:rsidRPr="00B3685B" w:rsidRDefault="00054C1F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7" w:name="_Toc6680871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Upravený vzhled výčtu výpůjček (detail)</w:t>
                      </w:r>
                      <w:bookmarkEnd w:id="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39BE">
        <w:rPr>
          <w:noProof/>
        </w:rPr>
        <w:drawing>
          <wp:anchor distT="0" distB="0" distL="114300" distR="114300" simplePos="0" relativeHeight="251690496" behindDoc="0" locked="0" layoutInCell="1" allowOverlap="1" wp14:anchorId="7289121F" wp14:editId="31CD0DBF">
            <wp:simplePos x="0" y="0"/>
            <wp:positionH relativeFrom="margin">
              <wp:align>left</wp:align>
            </wp:positionH>
            <wp:positionV relativeFrom="paragraph">
              <wp:posOffset>3797300</wp:posOffset>
            </wp:positionV>
            <wp:extent cx="5760085" cy="2952750"/>
            <wp:effectExtent l="0" t="0" r="0" b="0"/>
            <wp:wrapTopAndBottom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EF2864" wp14:editId="0772F751">
                <wp:simplePos x="0" y="0"/>
                <wp:positionH relativeFrom="margin">
                  <wp:align>left</wp:align>
                </wp:positionH>
                <wp:positionV relativeFrom="paragraph">
                  <wp:posOffset>3413125</wp:posOffset>
                </wp:positionV>
                <wp:extent cx="5760085" cy="635"/>
                <wp:effectExtent l="0" t="0" r="0" b="5715"/>
                <wp:wrapTopAndBottom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C7FAE" w14:textId="0A5C8EE4" w:rsidR="00054C1F" w:rsidRPr="009E2715" w:rsidRDefault="00054C1F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28" w:name="_Toc6680871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Upravený vzhled výčtu výpůjček (náhled)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2864" id="Textové pole 44" o:spid="_x0000_s1038" type="#_x0000_t202" style="position:absolute;left:0;text-align:left;margin-left:0;margin-top:268.75pt;width:453.55pt;height:.05pt;z-index:251694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NcOgIAAGwEAAAOAAAAZHJzL2Uyb0RvYy54bWysVMGO0zAQvSPxD5bvNGnZ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" stroked="f">
                <v:textbox style="mso-fit-shape-to-text:t" inset="0,0,0,0">
                  <w:txbxContent>
                    <w:p w14:paraId="7DFC7FAE" w14:textId="0A5C8EE4" w:rsidR="00054C1F" w:rsidRPr="009E2715" w:rsidRDefault="00054C1F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29" w:name="_Toc6680871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Upravený vzhled výčtu výpůjček (náhled)</w:t>
                      </w:r>
                      <w:bookmarkEnd w:id="2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39BE">
        <w:rPr>
          <w:noProof/>
        </w:rPr>
        <w:drawing>
          <wp:anchor distT="0" distB="0" distL="114300" distR="114300" simplePos="0" relativeHeight="251689472" behindDoc="0" locked="0" layoutInCell="1" allowOverlap="1" wp14:anchorId="5E2EF34A" wp14:editId="5B52156B">
            <wp:simplePos x="0" y="0"/>
            <wp:positionH relativeFrom="margin">
              <wp:align>right</wp:align>
            </wp:positionH>
            <wp:positionV relativeFrom="paragraph">
              <wp:posOffset>2536190</wp:posOffset>
            </wp:positionV>
            <wp:extent cx="5760085" cy="881380"/>
            <wp:effectExtent l="0" t="0" r="0" b="0"/>
            <wp:wrapTopAndBottom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693F65" w:rsidRPr="00315BF8">
          <w:rPr>
            <w:rStyle w:val="Zdraznn"/>
            <w:u w:val="single"/>
          </w:rPr>
          <w:t>Rentals/</w:t>
        </w:r>
        <w:proofErr w:type="spellStart"/>
        <w:r w:rsidR="00693F65" w:rsidRPr="00315BF8">
          <w:rPr>
            <w:rStyle w:val="Zdraznn"/>
            <w:u w:val="single"/>
          </w:rPr>
          <w:t>Rentals.W</w:t>
        </w:r>
        <w:r w:rsidR="00693F65" w:rsidRPr="00315BF8">
          <w:rPr>
            <w:rStyle w:val="Zdraznn"/>
            <w:u w:val="single"/>
          </w:rPr>
          <w:t>e</w:t>
        </w:r>
        <w:r w:rsidR="00693F65" w:rsidRPr="00315BF8">
          <w:rPr>
            <w:rStyle w:val="Zdraznn"/>
            <w:u w:val="single"/>
          </w:rPr>
          <w:t>b</w:t>
        </w:r>
        <w:proofErr w:type="spellEnd"/>
        <w:r w:rsidR="00693F65" w:rsidRPr="00315BF8">
          <w:rPr>
            <w:rStyle w:val="Zdraznn"/>
            <w:u w:val="single"/>
          </w:rPr>
          <w:t>/</w:t>
        </w:r>
        <w:proofErr w:type="spellStart"/>
        <w:r w:rsidR="00693F65" w:rsidRPr="00315BF8">
          <w:rPr>
            <w:rStyle w:val="Zdraznn"/>
            <w:u w:val="single"/>
          </w:rPr>
          <w:t>Areas</w:t>
        </w:r>
        <w:proofErr w:type="spellEnd"/>
        <w:r w:rsidR="00693F65" w:rsidRPr="00315BF8">
          <w:rPr>
            <w:rStyle w:val="Zdraznn"/>
            <w:u w:val="single"/>
          </w:rPr>
          <w:t>/Admin/</w:t>
        </w:r>
        <w:proofErr w:type="spellStart"/>
        <w:r w:rsidR="00693F65" w:rsidRPr="00315BF8">
          <w:rPr>
            <w:rStyle w:val="Zdraznn"/>
            <w:u w:val="single"/>
          </w:rPr>
          <w:t>Views</w:t>
        </w:r>
        <w:proofErr w:type="spellEnd"/>
        <w:r w:rsidR="00693F65" w:rsidRPr="00315BF8">
          <w:rPr>
            <w:rStyle w:val="Zdraznn"/>
            <w:u w:val="single"/>
          </w:rPr>
          <w:t>/</w:t>
        </w:r>
        <w:proofErr w:type="spellStart"/>
        <w:r w:rsidR="00693F65" w:rsidRPr="00315BF8">
          <w:rPr>
            <w:rStyle w:val="Zdraznn"/>
            <w:u w:val="single"/>
          </w:rPr>
          <w:t>Shared</w:t>
        </w:r>
        <w:proofErr w:type="spellEnd"/>
        <w:r w:rsidR="00693F65" w:rsidRPr="00315BF8">
          <w:rPr>
            <w:rStyle w:val="Zdraznn"/>
            <w:u w:val="single"/>
          </w:rPr>
          <w:t>/_</w:t>
        </w:r>
        <w:proofErr w:type="spellStart"/>
        <w:r w:rsidR="00693F65" w:rsidRPr="00315BF8">
          <w:rPr>
            <w:rStyle w:val="Zdraznn"/>
            <w:u w:val="single"/>
          </w:rPr>
          <w:t>Rentings.cshtml</w:t>
        </w:r>
        <w:proofErr w:type="spellEnd"/>
      </w:hyperlink>
    </w:p>
    <w:p w14:paraId="3B8531A2" w14:textId="77777777" w:rsidR="00EC2A9A" w:rsidRDefault="00EC2A9A" w:rsidP="00255E20"/>
    <w:p w14:paraId="0AA874DA" w14:textId="69D609DE" w:rsidR="00255E20" w:rsidRDefault="007C39BE" w:rsidP="00255E20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C07AE3" wp14:editId="4D248B8B">
                <wp:simplePos x="0" y="0"/>
                <wp:positionH relativeFrom="column">
                  <wp:posOffset>4445</wp:posOffset>
                </wp:positionH>
                <wp:positionV relativeFrom="paragraph">
                  <wp:posOffset>1934210</wp:posOffset>
                </wp:positionV>
                <wp:extent cx="5760085" cy="635"/>
                <wp:effectExtent l="0" t="0" r="0" b="0"/>
                <wp:wrapTopAndBottom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EDB9A" w14:textId="22BF46F3" w:rsidR="00054C1F" w:rsidRPr="00DD3729" w:rsidRDefault="00054C1F" w:rsidP="007C39BE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bookmarkStart w:id="30" w:name="_Toc6680871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Původní vzhled výčtu výpůjček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7AE3" id="Textové pole 43" o:spid="_x0000_s1039" type="#_x0000_t202" style="position:absolute;left:0;text-align:left;margin-left:.35pt;margin-top:152.3pt;width:453.5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" stroked="f">
                <v:textbox style="mso-fit-shape-to-text:t" inset="0,0,0,0">
                  <w:txbxContent>
                    <w:p w14:paraId="354EDB9A" w14:textId="22BF46F3" w:rsidR="00054C1F" w:rsidRPr="00DD3729" w:rsidRDefault="00054C1F" w:rsidP="007C39BE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bookmarkStart w:id="31" w:name="_Toc6680871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Původní vzhled výčtu výpůjček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5E20" w:rsidRPr="00255E20">
        <w:rPr>
          <w:noProof/>
        </w:rPr>
        <w:drawing>
          <wp:anchor distT="0" distB="0" distL="114300" distR="114300" simplePos="0" relativeHeight="251688448" behindDoc="0" locked="0" layoutInCell="1" allowOverlap="1" wp14:anchorId="1D023C6B" wp14:editId="4F2B4EAE">
            <wp:simplePos x="0" y="0"/>
            <wp:positionH relativeFrom="column">
              <wp:posOffset>4445</wp:posOffset>
            </wp:positionH>
            <wp:positionV relativeFrom="paragraph">
              <wp:posOffset>77470</wp:posOffset>
            </wp:positionV>
            <wp:extent cx="5760085" cy="1799590"/>
            <wp:effectExtent l="0" t="0" r="0" b="0"/>
            <wp:wrapTopAndBottom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A9A">
        <w:t xml:space="preserve">UI/UX </w:t>
      </w:r>
      <w:proofErr w:type="spellStart"/>
      <w:r w:rsidR="00EC2A9A">
        <w:t>improvements</w:t>
      </w:r>
      <w:proofErr w:type="spellEnd"/>
    </w:p>
    <w:p w14:paraId="5070AF33" w14:textId="33F269A2" w:rsidR="00EC2A9A" w:rsidRDefault="00EC2A9A" w:rsidP="005C33DF">
      <w:pPr>
        <w:pStyle w:val="Kapitola"/>
      </w:pPr>
      <w:bookmarkStart w:id="32" w:name="_Toc66808736"/>
      <w:r>
        <w:lastRenderedPageBreak/>
        <w:t>Řazení zobrazovaných dat</w:t>
      </w:r>
      <w:bookmarkEnd w:id="32"/>
      <w:r>
        <w:t xml:space="preserve"> </w:t>
      </w:r>
    </w:p>
    <w:p w14:paraId="75CB3C2C" w14:textId="300D5C3B" w:rsidR="00EC2A9A" w:rsidRDefault="00A8746B" w:rsidP="00EC2A9A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B9816FB" wp14:editId="7A44B3D9">
                <wp:simplePos x="0" y="0"/>
                <wp:positionH relativeFrom="column">
                  <wp:posOffset>0</wp:posOffset>
                </wp:positionH>
                <wp:positionV relativeFrom="paragraph">
                  <wp:posOffset>3440430</wp:posOffset>
                </wp:positionV>
                <wp:extent cx="5760085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C21CE" w14:textId="2DAB49CD" w:rsidR="00054C1F" w:rsidRPr="003E5E49" w:rsidRDefault="00054C1F" w:rsidP="00A8746B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33" w:name="_Toc6680871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Úpravy v souboru </w:t>
                            </w:r>
                            <w:proofErr w:type="spellStart"/>
                            <w:r>
                              <w:t>ItemRepository.cs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16FB" id="Textové pole 7" o:spid="_x0000_s1040" type="#_x0000_t202" style="position:absolute;left:0;text-align:left;margin-left:0;margin-top:270.9pt;width:453.55pt;height:.0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" stroked="f">
                <v:textbox style="mso-fit-shape-to-text:t" inset="0,0,0,0">
                  <w:txbxContent>
                    <w:p w14:paraId="13DC21CE" w14:textId="2DAB49CD" w:rsidR="00054C1F" w:rsidRPr="003E5E49" w:rsidRDefault="00054C1F" w:rsidP="00A8746B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34" w:name="_Toc6680871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Úpravy v souboru </w:t>
                      </w:r>
                      <w:proofErr w:type="spellStart"/>
                      <w:r>
                        <w:t>ItemRepository.cs</w:t>
                      </w:r>
                      <w:bookmarkEnd w:id="3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746B">
        <w:rPr>
          <w:rStyle w:val="Zdraznn"/>
          <w:u w:val="single"/>
        </w:rPr>
        <w:drawing>
          <wp:anchor distT="0" distB="0" distL="114300" distR="114300" simplePos="0" relativeHeight="251697664" behindDoc="0" locked="0" layoutInCell="1" allowOverlap="1" wp14:anchorId="193EE361" wp14:editId="2B969747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60085" cy="3114675"/>
            <wp:effectExtent l="0" t="0" r="0" b="952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EC2A9A" w:rsidRPr="00A8746B">
          <w:rPr>
            <w:rStyle w:val="Zdraznn"/>
            <w:u w:val="single"/>
          </w:rPr>
          <w:t xml:space="preserve">Rentals/ </w:t>
        </w:r>
        <w:proofErr w:type="spellStart"/>
        <w:r w:rsidR="00EC2A9A" w:rsidRPr="00A8746B">
          <w:rPr>
            <w:rStyle w:val="Zdraznn"/>
            <w:u w:val="single"/>
          </w:rPr>
          <w:t>Rentals.DL</w:t>
        </w:r>
        <w:proofErr w:type="spellEnd"/>
        <w:r w:rsidR="00EC2A9A" w:rsidRPr="00A8746B">
          <w:rPr>
            <w:rStyle w:val="Zdraznn"/>
            <w:u w:val="single"/>
          </w:rPr>
          <w:t>/</w:t>
        </w:r>
        <w:proofErr w:type="spellStart"/>
        <w:r w:rsidR="00EC2A9A" w:rsidRPr="00A8746B">
          <w:rPr>
            <w:rStyle w:val="Zdraznn"/>
            <w:u w:val="single"/>
          </w:rPr>
          <w:t>R</w:t>
        </w:r>
        <w:r w:rsidR="00EC2A9A" w:rsidRPr="00A8746B">
          <w:rPr>
            <w:rStyle w:val="Zdraznn"/>
            <w:u w:val="single"/>
          </w:rPr>
          <w:t>epositories</w:t>
        </w:r>
        <w:proofErr w:type="spellEnd"/>
        <w:r w:rsidR="00EC2A9A" w:rsidRPr="00A8746B">
          <w:rPr>
            <w:rStyle w:val="Zdraznn"/>
            <w:u w:val="single"/>
          </w:rPr>
          <w:t>/</w:t>
        </w:r>
        <w:proofErr w:type="spellStart"/>
        <w:r w:rsidR="00EC2A9A" w:rsidRPr="00A8746B">
          <w:rPr>
            <w:rStyle w:val="Zdraznn"/>
            <w:u w:val="single"/>
          </w:rPr>
          <w:t>ItemRepository.cs</w:t>
        </w:r>
        <w:proofErr w:type="spellEnd"/>
      </w:hyperlink>
    </w:p>
    <w:p w14:paraId="5FFDAC25" w14:textId="3C40F8AA" w:rsidR="00A8746B" w:rsidRDefault="00A8746B" w:rsidP="00EC2A9A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3905485" wp14:editId="62A677E7">
                <wp:simplePos x="0" y="0"/>
                <wp:positionH relativeFrom="column">
                  <wp:posOffset>581025</wp:posOffset>
                </wp:positionH>
                <wp:positionV relativeFrom="paragraph">
                  <wp:posOffset>5586095</wp:posOffset>
                </wp:positionV>
                <wp:extent cx="459803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19ED0" w14:textId="2CC87AA2" w:rsidR="00054C1F" w:rsidRPr="009E423B" w:rsidRDefault="00054C1F" w:rsidP="00A8746B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35" w:name="_Toc6680872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07378">
                              <w:t xml:space="preserve">Úpravy v souboru </w:t>
                            </w:r>
                            <w:proofErr w:type="spellStart"/>
                            <w:r w:rsidRPr="00C07378">
                              <w:t>Item</w:t>
                            </w:r>
                            <w:r>
                              <w:t>Type</w:t>
                            </w:r>
                            <w:r w:rsidRPr="00C07378">
                              <w:t>Repository.cs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05485" id="Textové pole 9" o:spid="_x0000_s1041" type="#_x0000_t202" style="position:absolute;left:0;text-align:left;margin-left:45.75pt;margin-top:439.85pt;width:362.05pt;height: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" stroked="f">
                <v:textbox style="mso-fit-shape-to-text:t" inset="0,0,0,0">
                  <w:txbxContent>
                    <w:p w14:paraId="41A19ED0" w14:textId="2CC87AA2" w:rsidR="00054C1F" w:rsidRPr="009E423B" w:rsidRDefault="00054C1F" w:rsidP="00A8746B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36" w:name="_Toc6680872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07378">
                        <w:t xml:space="preserve">Úpravy v souboru </w:t>
                      </w:r>
                      <w:proofErr w:type="spellStart"/>
                      <w:r w:rsidRPr="00C07378">
                        <w:t>Item</w:t>
                      </w:r>
                      <w:r>
                        <w:t>Type</w:t>
                      </w:r>
                      <w:r w:rsidRPr="00C07378">
                        <w:t>Repository.cs</w:t>
                      </w:r>
                      <w:bookmarkEnd w:id="3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746B">
        <w:rPr>
          <w:rStyle w:val="Zdraznn"/>
          <w:u w:val="single"/>
        </w:rPr>
        <w:drawing>
          <wp:anchor distT="0" distB="0" distL="114300" distR="114300" simplePos="0" relativeHeight="251700736" behindDoc="0" locked="0" layoutInCell="1" allowOverlap="1" wp14:anchorId="6CC1FFB4" wp14:editId="26BFF357">
            <wp:simplePos x="0" y="0"/>
            <wp:positionH relativeFrom="margin">
              <wp:posOffset>581025</wp:posOffset>
            </wp:positionH>
            <wp:positionV relativeFrom="paragraph">
              <wp:posOffset>3829685</wp:posOffset>
            </wp:positionV>
            <wp:extent cx="4598035" cy="1699615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6" w:history="1">
        <w:r w:rsidRPr="00A8746B">
          <w:rPr>
            <w:rStyle w:val="Zdraznn"/>
            <w:u w:val="single"/>
          </w:rPr>
          <w:t xml:space="preserve">Rentals/ </w:t>
        </w:r>
        <w:proofErr w:type="spellStart"/>
        <w:r w:rsidRPr="00A8746B">
          <w:rPr>
            <w:rStyle w:val="Zdraznn"/>
            <w:u w:val="single"/>
          </w:rPr>
          <w:t>Rentals.DL</w:t>
        </w:r>
        <w:proofErr w:type="spellEnd"/>
        <w:r w:rsidRPr="00A8746B">
          <w:rPr>
            <w:rStyle w:val="Zdraznn"/>
            <w:u w:val="single"/>
          </w:rPr>
          <w:t>/</w:t>
        </w:r>
        <w:proofErr w:type="spellStart"/>
        <w:r w:rsidRPr="00A8746B">
          <w:rPr>
            <w:rStyle w:val="Zdraznn"/>
            <w:u w:val="single"/>
          </w:rPr>
          <w:t>Re</w:t>
        </w:r>
        <w:r w:rsidRPr="00A8746B">
          <w:rPr>
            <w:rStyle w:val="Zdraznn"/>
            <w:u w:val="single"/>
          </w:rPr>
          <w:t>p</w:t>
        </w:r>
        <w:r w:rsidRPr="00A8746B">
          <w:rPr>
            <w:rStyle w:val="Zdraznn"/>
            <w:u w:val="single"/>
          </w:rPr>
          <w:t>ositories</w:t>
        </w:r>
        <w:proofErr w:type="spellEnd"/>
        <w:r w:rsidRPr="00A8746B">
          <w:rPr>
            <w:rStyle w:val="Zdraznn"/>
            <w:u w:val="single"/>
          </w:rPr>
          <w:t>/</w:t>
        </w:r>
        <w:proofErr w:type="spellStart"/>
        <w:r w:rsidRPr="00A8746B">
          <w:rPr>
            <w:rStyle w:val="Zdraznn"/>
            <w:u w:val="single"/>
          </w:rPr>
          <w:t>ItemTypeRepository.cs</w:t>
        </w:r>
        <w:proofErr w:type="spellEnd"/>
      </w:hyperlink>
    </w:p>
    <w:p w14:paraId="64D8CE53" w14:textId="4DFE7F2B" w:rsidR="00A8746B" w:rsidRDefault="00A8746B" w:rsidP="00EC2A9A">
      <w:pPr>
        <w:pStyle w:val="Sta"/>
        <w:rPr>
          <w:rStyle w:val="Zdraznn"/>
          <w:u w:val="single"/>
        </w:rPr>
      </w:pPr>
      <w:r w:rsidRPr="00A8746B">
        <w:rPr>
          <w:rStyle w:val="Zdraznn"/>
          <w:u w:val="single"/>
        </w:rPr>
        <w:drawing>
          <wp:anchor distT="0" distB="0" distL="114300" distR="114300" simplePos="0" relativeHeight="251703808" behindDoc="0" locked="0" layoutInCell="1" allowOverlap="1" wp14:anchorId="5AED934B" wp14:editId="376176C7">
            <wp:simplePos x="0" y="0"/>
            <wp:positionH relativeFrom="margin">
              <wp:align>left</wp:align>
            </wp:positionH>
            <wp:positionV relativeFrom="paragraph">
              <wp:posOffset>2417445</wp:posOffset>
            </wp:positionV>
            <wp:extent cx="5760085" cy="1443355"/>
            <wp:effectExtent l="0" t="0" r="0" b="4445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8" w:history="1">
        <w:r w:rsidRPr="00A8746B">
          <w:rPr>
            <w:rStyle w:val="Zdraznn"/>
            <w:u w:val="single"/>
          </w:rPr>
          <w:t xml:space="preserve">Rentals/ </w:t>
        </w:r>
        <w:proofErr w:type="spellStart"/>
        <w:r w:rsidRPr="00A8746B">
          <w:rPr>
            <w:rStyle w:val="Zdraznn"/>
            <w:u w:val="single"/>
          </w:rPr>
          <w:t>Rentals.DL</w:t>
        </w:r>
        <w:proofErr w:type="spellEnd"/>
        <w:r w:rsidRPr="00A8746B">
          <w:rPr>
            <w:rStyle w:val="Zdraznn"/>
            <w:u w:val="single"/>
          </w:rPr>
          <w:t>/</w:t>
        </w:r>
        <w:proofErr w:type="spellStart"/>
        <w:r w:rsidRPr="00A8746B">
          <w:rPr>
            <w:rStyle w:val="Zdraznn"/>
            <w:u w:val="single"/>
          </w:rPr>
          <w:t>Repositories</w:t>
        </w:r>
        <w:proofErr w:type="spellEnd"/>
        <w:r w:rsidRPr="00A8746B">
          <w:rPr>
            <w:rStyle w:val="Zdraznn"/>
            <w:u w:val="single"/>
          </w:rPr>
          <w:t>/</w:t>
        </w:r>
        <w:proofErr w:type="spellStart"/>
        <w:r w:rsidRPr="00A8746B">
          <w:rPr>
            <w:rStyle w:val="Zdraznn"/>
            <w:u w:val="single"/>
          </w:rPr>
          <w:t>UserRepository.cs</w:t>
        </w:r>
        <w:proofErr w:type="spellEnd"/>
      </w:hyperlink>
    </w:p>
    <w:p w14:paraId="1FD56161" w14:textId="1FDBCAC4" w:rsidR="00A8746B" w:rsidRPr="00A8746B" w:rsidRDefault="00A8746B" w:rsidP="00EC2A9A">
      <w:pPr>
        <w:pStyle w:val="Sta"/>
        <w:rPr>
          <w:rStyle w:val="Zdraznn"/>
          <w:u w:val="single"/>
        </w:rPr>
      </w:pPr>
    </w:p>
    <w:p w14:paraId="29C98D71" w14:textId="3443F3CE" w:rsidR="00A8746B" w:rsidRDefault="00A8746B" w:rsidP="005C33DF">
      <w:pPr>
        <w:pStyle w:val="Kapitola"/>
      </w:pPr>
      <w:bookmarkStart w:id="37" w:name="_Toc66808737"/>
      <w:r>
        <w:lastRenderedPageBreak/>
        <w:t>Funkcionalita tabulky zákazníků</w:t>
      </w:r>
      <w:bookmarkEnd w:id="37"/>
    </w:p>
    <w:p w14:paraId="2DECF1D1" w14:textId="1C2C22A5" w:rsidR="00A8746B" w:rsidRDefault="00A8746B" w:rsidP="00A8746B">
      <w:pPr>
        <w:pStyle w:val="Sta"/>
      </w:pPr>
      <w:r>
        <w:t>Byl</w:t>
      </w:r>
      <w:r w:rsidR="003E05D4">
        <w:t>a</w:t>
      </w:r>
      <w:r>
        <w:t xml:space="preserve"> při</w:t>
      </w:r>
      <w:r w:rsidR="003E05D4">
        <w:t xml:space="preserve">pojena nová JavaScript knihovna, pomocí které se generující funkční prvky tabulky zákazníků. </w:t>
      </w:r>
    </w:p>
    <w:p w14:paraId="3AECA623" w14:textId="59437680" w:rsidR="003E05D4" w:rsidRDefault="003E05D4" w:rsidP="00A8746B">
      <w:pPr>
        <w:pStyle w:val="Sta"/>
        <w:rPr>
          <w:rStyle w:val="Zdraznn"/>
          <w:u w:val="single"/>
        </w:rPr>
      </w:pPr>
      <w:hyperlink r:id="rId39" w:history="1">
        <w:r w:rsidRPr="003E05D4">
          <w:rPr>
            <w:rStyle w:val="Zdraznn"/>
            <w:u w:val="single"/>
          </w:rPr>
          <w:t xml:space="preserve">Rentals/ </w:t>
        </w:r>
        <w:proofErr w:type="spellStart"/>
        <w:r w:rsidRPr="003E05D4">
          <w:rPr>
            <w:rStyle w:val="Zdraznn"/>
            <w:u w:val="single"/>
          </w:rPr>
          <w:t>Rentals.Web</w:t>
        </w:r>
        <w:proofErr w:type="spellEnd"/>
        <w:r w:rsidRPr="003E05D4">
          <w:rPr>
            <w:rStyle w:val="Zdraznn"/>
            <w:u w:val="single"/>
          </w:rPr>
          <w:t>/</w:t>
        </w:r>
        <w:proofErr w:type="spellStart"/>
        <w:r w:rsidRPr="003E05D4">
          <w:rPr>
            <w:rStyle w:val="Zdraznn"/>
            <w:u w:val="single"/>
          </w:rPr>
          <w:t>Areas</w:t>
        </w:r>
        <w:proofErr w:type="spellEnd"/>
        <w:r w:rsidRPr="003E05D4">
          <w:rPr>
            <w:rStyle w:val="Zdraznn"/>
            <w:u w:val="single"/>
          </w:rPr>
          <w:t>/Admin/</w:t>
        </w:r>
        <w:proofErr w:type="spellStart"/>
        <w:r w:rsidRPr="003E05D4">
          <w:rPr>
            <w:rStyle w:val="Zdraznn"/>
            <w:u w:val="single"/>
          </w:rPr>
          <w:t>Views</w:t>
        </w:r>
        <w:proofErr w:type="spellEnd"/>
        <w:r w:rsidRPr="003E05D4">
          <w:rPr>
            <w:rStyle w:val="Zdraznn"/>
            <w:u w:val="single"/>
          </w:rPr>
          <w:t>/</w:t>
        </w:r>
        <w:proofErr w:type="spellStart"/>
        <w:r w:rsidRPr="003E05D4">
          <w:rPr>
            <w:rStyle w:val="Zdraznn"/>
            <w:u w:val="single"/>
          </w:rPr>
          <w:t>Shared</w:t>
        </w:r>
        <w:proofErr w:type="spellEnd"/>
        <w:r w:rsidRPr="003E05D4">
          <w:rPr>
            <w:rStyle w:val="Zdraznn"/>
            <w:u w:val="single"/>
          </w:rPr>
          <w:t>/_</w:t>
        </w:r>
        <w:proofErr w:type="spellStart"/>
        <w:r w:rsidRPr="003E05D4">
          <w:rPr>
            <w:rStyle w:val="Zdraznn"/>
            <w:u w:val="single"/>
          </w:rPr>
          <w:t>Layout.cshtml</w:t>
        </w:r>
        <w:proofErr w:type="spellEnd"/>
      </w:hyperlink>
    </w:p>
    <w:p w14:paraId="79F828DA" w14:textId="78DC067F" w:rsidR="003E05D4" w:rsidRDefault="003E05D4" w:rsidP="00A8746B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BF223D5" wp14:editId="2E1FE096">
                <wp:simplePos x="0" y="0"/>
                <wp:positionH relativeFrom="column">
                  <wp:posOffset>789940</wp:posOffset>
                </wp:positionH>
                <wp:positionV relativeFrom="paragraph">
                  <wp:posOffset>2376805</wp:posOffset>
                </wp:positionV>
                <wp:extent cx="417957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12621" w14:textId="35D07345" w:rsidR="00054C1F" w:rsidRPr="00AC6438" w:rsidRDefault="00054C1F" w:rsidP="003E05D4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38" w:name="_Toc6680872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Hlavní část úprav v souboru /</w:t>
                            </w:r>
                            <w:proofErr w:type="spellStart"/>
                            <w:r>
                              <w:t>Customers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Index.cshtml</w:t>
                            </w:r>
                            <w:bookmarkEnd w:id="3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23D5" id="Textové pole 14" o:spid="_x0000_s1042" type="#_x0000_t202" style="position:absolute;left:0;text-align:left;margin-left:62.2pt;margin-top:187.15pt;width:329.1pt;height:.0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" stroked="f">
                <v:textbox style="mso-fit-shape-to-text:t" inset="0,0,0,0">
                  <w:txbxContent>
                    <w:p w14:paraId="69212621" w14:textId="35D07345" w:rsidR="00054C1F" w:rsidRPr="00AC6438" w:rsidRDefault="00054C1F" w:rsidP="003E05D4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39" w:name="_Toc6680872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Hlavní část úprav v souboru /</w:t>
                      </w:r>
                      <w:proofErr w:type="spellStart"/>
                      <w:r>
                        <w:t>Customers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Index.cshtml</w:t>
                      </w:r>
                      <w:bookmarkEnd w:id="3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05D4">
        <w:rPr>
          <w:rStyle w:val="Zdraznn"/>
          <w:u w:val="single"/>
        </w:rPr>
        <w:drawing>
          <wp:anchor distT="0" distB="0" distL="114300" distR="114300" simplePos="0" relativeHeight="251707904" behindDoc="0" locked="0" layoutInCell="1" allowOverlap="1" wp14:anchorId="213F2B11" wp14:editId="180A3C28">
            <wp:simplePos x="0" y="0"/>
            <wp:positionH relativeFrom="margin">
              <wp:align>center</wp:align>
            </wp:positionH>
            <wp:positionV relativeFrom="paragraph">
              <wp:posOffset>1001548</wp:posOffset>
            </wp:positionV>
            <wp:extent cx="4180002" cy="1318376"/>
            <wp:effectExtent l="0" t="0" r="0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02" cy="1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5D4">
        <w:rPr>
          <w:rStyle w:val="Zdraznn"/>
          <w:u w:val="singl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03D62A8" wp14:editId="3E8F343B">
                <wp:simplePos x="0" y="0"/>
                <wp:positionH relativeFrom="column">
                  <wp:posOffset>-635</wp:posOffset>
                </wp:positionH>
                <wp:positionV relativeFrom="paragraph">
                  <wp:posOffset>414655</wp:posOffset>
                </wp:positionV>
                <wp:extent cx="5750560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55CB0" w14:textId="056D4629" w:rsidR="00054C1F" w:rsidRPr="00212D21" w:rsidRDefault="00054C1F" w:rsidP="003E05D4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40" w:name="_Toc6680872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Úpravy v souboru _</w:t>
                            </w:r>
                            <w:proofErr w:type="spellStart"/>
                            <w:r>
                              <w:t>Layout.cshtml</w:t>
                            </w:r>
                            <w:bookmarkEnd w:id="4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D62A8" id="Textové pole 12" o:spid="_x0000_s1043" type="#_x0000_t202" style="position:absolute;left:0;text-align:left;margin-left:-.05pt;margin-top:32.65pt;width:452.8pt;height:.0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" stroked="f">
                <v:textbox style="mso-fit-shape-to-text:t" inset="0,0,0,0">
                  <w:txbxContent>
                    <w:p w14:paraId="7FA55CB0" w14:textId="056D4629" w:rsidR="00054C1F" w:rsidRPr="00212D21" w:rsidRDefault="00054C1F" w:rsidP="003E05D4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41" w:name="_Toc6680872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Úpravy v souboru _</w:t>
                      </w:r>
                      <w:proofErr w:type="spellStart"/>
                      <w:r>
                        <w:t>Layout.cshtml</w:t>
                      </w:r>
                      <w:bookmarkEnd w:id="4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05D4">
        <w:rPr>
          <w:rStyle w:val="Zdraznn"/>
          <w:u w:val="single"/>
        </w:rPr>
        <w:drawing>
          <wp:anchor distT="0" distB="0" distL="114300" distR="114300" simplePos="0" relativeHeight="251704832" behindDoc="0" locked="0" layoutInCell="1" allowOverlap="1" wp14:anchorId="6E8116CA" wp14:editId="506FF22E">
            <wp:simplePos x="0" y="0"/>
            <wp:positionH relativeFrom="column">
              <wp:posOffset>-660</wp:posOffset>
            </wp:positionH>
            <wp:positionV relativeFrom="paragraph">
              <wp:posOffset>72695</wp:posOffset>
            </wp:positionV>
            <wp:extent cx="5750594" cy="285293"/>
            <wp:effectExtent l="0" t="0" r="2540" b="63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3219"/>
                    <a:stretch/>
                  </pic:blipFill>
                  <pic:spPr bwMode="auto">
                    <a:xfrm>
                      <a:off x="0" y="0"/>
                      <a:ext cx="5750594" cy="28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42" w:history="1">
        <w:r w:rsidRPr="003E05D4">
          <w:rPr>
            <w:rStyle w:val="Zdraznn"/>
            <w:u w:val="single"/>
          </w:rPr>
          <w:t xml:space="preserve">Rentals/ </w:t>
        </w:r>
        <w:proofErr w:type="spellStart"/>
        <w:r w:rsidRPr="003E05D4">
          <w:rPr>
            <w:rStyle w:val="Zdraznn"/>
            <w:u w:val="single"/>
          </w:rPr>
          <w:t>Rentals.Web</w:t>
        </w:r>
        <w:proofErr w:type="spellEnd"/>
        <w:r w:rsidRPr="003E05D4">
          <w:rPr>
            <w:rStyle w:val="Zdraznn"/>
            <w:u w:val="single"/>
          </w:rPr>
          <w:t>/</w:t>
        </w:r>
        <w:proofErr w:type="spellStart"/>
        <w:r w:rsidRPr="003E05D4">
          <w:rPr>
            <w:rStyle w:val="Zdraznn"/>
            <w:u w:val="single"/>
          </w:rPr>
          <w:t>Areas</w:t>
        </w:r>
        <w:proofErr w:type="spellEnd"/>
        <w:r w:rsidRPr="003E05D4">
          <w:rPr>
            <w:rStyle w:val="Zdraznn"/>
            <w:u w:val="single"/>
          </w:rPr>
          <w:t>/Admin/</w:t>
        </w:r>
        <w:proofErr w:type="spellStart"/>
        <w:r w:rsidRPr="003E05D4">
          <w:rPr>
            <w:rStyle w:val="Zdraznn"/>
            <w:u w:val="single"/>
          </w:rPr>
          <w:t>Views</w:t>
        </w:r>
        <w:proofErr w:type="spellEnd"/>
        <w:r w:rsidRPr="003E05D4">
          <w:rPr>
            <w:rStyle w:val="Zdraznn"/>
            <w:u w:val="single"/>
          </w:rPr>
          <w:t>/</w:t>
        </w:r>
        <w:proofErr w:type="spellStart"/>
        <w:r w:rsidRPr="003E05D4">
          <w:rPr>
            <w:rStyle w:val="Zdraznn"/>
            <w:u w:val="single"/>
          </w:rPr>
          <w:t>Customers</w:t>
        </w:r>
        <w:proofErr w:type="spellEnd"/>
        <w:r w:rsidRPr="003E05D4">
          <w:rPr>
            <w:rStyle w:val="Zdraznn"/>
            <w:u w:val="single"/>
          </w:rPr>
          <w:t>/</w:t>
        </w:r>
        <w:proofErr w:type="spellStart"/>
        <w:r w:rsidRPr="003E05D4">
          <w:rPr>
            <w:rStyle w:val="Zdraznn"/>
            <w:u w:val="single"/>
          </w:rPr>
          <w:t>Index.cshtml</w:t>
        </w:r>
        <w:proofErr w:type="spellEnd"/>
      </w:hyperlink>
    </w:p>
    <w:p w14:paraId="0CA80009" w14:textId="7D1C6377" w:rsidR="003E05D4" w:rsidRPr="003E05D4" w:rsidRDefault="003E05D4" w:rsidP="00A8746B">
      <w:pPr>
        <w:pStyle w:val="Sta"/>
        <w:rPr>
          <w:rStyle w:val="Zdraznn"/>
          <w:u w:val="single"/>
        </w:rPr>
      </w:pPr>
    </w:p>
    <w:p w14:paraId="37DB7A19" w14:textId="31B758A4" w:rsidR="003E05D4" w:rsidRDefault="003E05D4" w:rsidP="005C33DF">
      <w:pPr>
        <w:pStyle w:val="Kapitola"/>
      </w:pPr>
      <w:bookmarkStart w:id="42" w:name="_Toc66808738"/>
      <w:r>
        <w:lastRenderedPageBreak/>
        <w:t>Úprava vzhledu hlavní stránky</w:t>
      </w:r>
      <w:bookmarkEnd w:id="42"/>
    </w:p>
    <w:p w14:paraId="61D0608C" w14:textId="1FF98EF8" w:rsidR="003E05D4" w:rsidRDefault="009C3A8A" w:rsidP="003E05D4">
      <w:pPr>
        <w:pStyle w:val="Sta"/>
      </w:pPr>
      <w:r>
        <w:t xml:space="preserve">Změny byly provedeny ve stylování hlavní stránky, na které je zobrazován komponent </w:t>
      </w:r>
      <w:proofErr w:type="spellStart"/>
      <w:r w:rsidRPr="009C3A8A">
        <w:rPr>
          <w:i/>
          <w:iCs/>
        </w:rPr>
        <w:t>ItemsOverview</w:t>
      </w:r>
      <w:proofErr w:type="spellEnd"/>
      <w:r>
        <w:t>.</w:t>
      </w:r>
    </w:p>
    <w:p w14:paraId="43EE7764" w14:textId="21EF5110" w:rsidR="009C3A8A" w:rsidRDefault="009C3A8A" w:rsidP="003E05D4">
      <w:pPr>
        <w:pStyle w:val="Sta"/>
        <w:rPr>
          <w:rStyle w:val="Zdraznn"/>
          <w:u w:val="single"/>
        </w:rPr>
      </w:pPr>
      <w:hyperlink r:id="rId43" w:history="1">
        <w:r w:rsidRPr="009C3A8A">
          <w:rPr>
            <w:rStyle w:val="Zdraznn"/>
            <w:u w:val="single"/>
          </w:rPr>
          <w:t>Rentals/</w:t>
        </w:r>
        <w:proofErr w:type="spellStart"/>
        <w:r w:rsidRPr="009C3A8A">
          <w:rPr>
            <w:rStyle w:val="Zdraznn"/>
            <w:u w:val="single"/>
          </w:rPr>
          <w:t>Rentals.Web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Views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Home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Index.cshtml</w:t>
        </w:r>
        <w:proofErr w:type="spellEnd"/>
      </w:hyperlink>
    </w:p>
    <w:p w14:paraId="7505883C" w14:textId="4457D2FB" w:rsidR="009C3A8A" w:rsidRDefault="009C3A8A" w:rsidP="003E05D4">
      <w:pPr>
        <w:pStyle w:val="Sta"/>
        <w:rPr>
          <w:rStyle w:val="Zdraznn"/>
          <w:u w:val="single"/>
        </w:rPr>
      </w:pPr>
      <w:hyperlink r:id="rId44" w:history="1">
        <w:r w:rsidRPr="009C3A8A">
          <w:rPr>
            <w:rStyle w:val="Zdraznn"/>
            <w:u w:val="single"/>
          </w:rPr>
          <w:t>Rentals/Rentals.Web/Views/Shared/Components/ItemsOverview/Default.cshtml</w:t>
        </w:r>
      </w:hyperlink>
    </w:p>
    <w:p w14:paraId="7845CA63" w14:textId="6DC9268F" w:rsidR="009C3A8A" w:rsidRDefault="009C3A8A" w:rsidP="009C3A8A">
      <w:pPr>
        <w:pStyle w:val="Sta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 xml:space="preserve">Do souboru </w:t>
      </w:r>
      <w:r>
        <w:rPr>
          <w:rStyle w:val="Zdraznn"/>
        </w:rPr>
        <w:t xml:space="preserve">bootstrap.css </w:t>
      </w:r>
      <w:r>
        <w:rPr>
          <w:rStyle w:val="Zdraznn"/>
          <w:i w:val="0"/>
          <w:iCs w:val="0"/>
        </w:rPr>
        <w:t xml:space="preserve">byly přidány některé prvky z novějších verzí této knihovny. </w:t>
      </w:r>
    </w:p>
    <w:p w14:paraId="58D927D8" w14:textId="00D53B67" w:rsidR="009C3A8A" w:rsidRDefault="009C3A8A" w:rsidP="009C3A8A">
      <w:pPr>
        <w:pStyle w:val="Sta"/>
        <w:rPr>
          <w:rStyle w:val="Zdraznn"/>
          <w:u w:val="single"/>
        </w:rPr>
      </w:pPr>
      <w:hyperlink r:id="rId45" w:history="1">
        <w:r w:rsidRPr="009C3A8A">
          <w:rPr>
            <w:rStyle w:val="Zdraznn"/>
            <w:u w:val="single"/>
          </w:rPr>
          <w:t xml:space="preserve">Rentals/ </w:t>
        </w:r>
        <w:proofErr w:type="spellStart"/>
        <w:r w:rsidRPr="009C3A8A">
          <w:rPr>
            <w:rStyle w:val="Zdraznn"/>
            <w:u w:val="single"/>
          </w:rPr>
          <w:t>Rentals.Web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wwwroot</w:t>
        </w:r>
        <w:proofErr w:type="spellEnd"/>
        <w:r w:rsidRPr="009C3A8A">
          <w:rPr>
            <w:rStyle w:val="Zdraznn"/>
            <w:u w:val="single"/>
          </w:rPr>
          <w:t>/lib/</w:t>
        </w:r>
        <w:proofErr w:type="spellStart"/>
        <w:r w:rsidRPr="009C3A8A">
          <w:rPr>
            <w:rStyle w:val="Zdraznn"/>
            <w:u w:val="single"/>
          </w:rPr>
          <w:t>bootstrap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dist</w:t>
        </w:r>
        <w:proofErr w:type="spellEnd"/>
        <w:r w:rsidRPr="009C3A8A">
          <w:rPr>
            <w:rStyle w:val="Zdraznn"/>
            <w:u w:val="single"/>
          </w:rPr>
          <w:t>/</w:t>
        </w:r>
        <w:proofErr w:type="spellStart"/>
        <w:r w:rsidRPr="009C3A8A">
          <w:rPr>
            <w:rStyle w:val="Zdraznn"/>
            <w:u w:val="single"/>
          </w:rPr>
          <w:t>css</w:t>
        </w:r>
        <w:proofErr w:type="spellEnd"/>
        <w:r w:rsidRPr="009C3A8A">
          <w:rPr>
            <w:rStyle w:val="Zdraznn"/>
            <w:u w:val="single"/>
          </w:rPr>
          <w:t>/bootstrap.css</w:t>
        </w:r>
      </w:hyperlink>
    </w:p>
    <w:p w14:paraId="0F548B4E" w14:textId="10801629" w:rsidR="009C3A8A" w:rsidRDefault="009C3A8A" w:rsidP="005C33DF">
      <w:pPr>
        <w:pStyle w:val="Kapitola"/>
        <w:rPr>
          <w:rStyle w:val="Zdraznn"/>
          <w:i w:val="0"/>
          <w:iCs w:val="0"/>
        </w:rPr>
      </w:pPr>
      <w:bookmarkStart w:id="43" w:name="_Toc66808739"/>
      <w:r>
        <w:rPr>
          <w:rStyle w:val="Zdraznn"/>
          <w:i w:val="0"/>
          <w:iCs w:val="0"/>
        </w:rPr>
        <w:lastRenderedPageBreak/>
        <w:t>Paginace seznamu výpůjček</w:t>
      </w:r>
      <w:bookmarkEnd w:id="43"/>
    </w:p>
    <w:p w14:paraId="1CDEEDC0" w14:textId="2F5DB7BE" w:rsidR="009C3A8A" w:rsidRDefault="009C3A8A" w:rsidP="009C3A8A">
      <w:pPr>
        <w:pStyle w:val="Sta"/>
      </w:pPr>
      <w:r>
        <w:t xml:space="preserve">Byl přidán soubor </w:t>
      </w:r>
      <w:r w:rsidR="00BE3AEC">
        <w:rPr>
          <w:i/>
          <w:iCs/>
        </w:rPr>
        <w:t>pagination.js</w:t>
      </w:r>
      <w:r w:rsidR="00BE3AEC">
        <w:t xml:space="preserve"> obsahují JavaScript kód obsahující funkcionalitu stránkování HTML prvků.</w:t>
      </w:r>
    </w:p>
    <w:p w14:paraId="395EAE52" w14:textId="43167D31" w:rsidR="00BE3AEC" w:rsidRDefault="00BE3AEC" w:rsidP="009C3A8A">
      <w:pPr>
        <w:pStyle w:val="Sta"/>
        <w:rPr>
          <w:rStyle w:val="Zdraznn"/>
          <w:u w:val="single"/>
        </w:rPr>
      </w:pPr>
      <w:hyperlink r:id="rId46" w:history="1">
        <w:r w:rsidRPr="00BE3AEC">
          <w:rPr>
            <w:rStyle w:val="Zdraznn"/>
            <w:u w:val="single"/>
          </w:rPr>
          <w:t>Rentals/</w:t>
        </w:r>
        <w:proofErr w:type="spellStart"/>
        <w:r w:rsidRPr="00BE3AEC">
          <w:rPr>
            <w:rStyle w:val="Zdraznn"/>
            <w:u w:val="single"/>
          </w:rPr>
          <w:t>Rentals.Web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wwwroot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js</w:t>
        </w:r>
        <w:proofErr w:type="spellEnd"/>
        <w:r w:rsidRPr="00BE3AEC">
          <w:rPr>
            <w:rStyle w:val="Zdraznn"/>
            <w:u w:val="single"/>
          </w:rPr>
          <w:t>/pagination.js</w:t>
        </w:r>
      </w:hyperlink>
    </w:p>
    <w:p w14:paraId="50CD8E33" w14:textId="6C04F814" w:rsidR="00BE3AEC" w:rsidRDefault="00BE3AEC" w:rsidP="009C3A8A">
      <w:pPr>
        <w:pStyle w:val="Sta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 xml:space="preserve">Použití funkcionality obsažené v souboru výše si vyžádalo změny v následujících souborech. </w:t>
      </w:r>
    </w:p>
    <w:p w14:paraId="15AE0D95" w14:textId="4735B80C" w:rsidR="00BE3AEC" w:rsidRDefault="00BE3AEC" w:rsidP="009C3A8A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812764A" wp14:editId="72E26D69">
                <wp:simplePos x="0" y="0"/>
                <wp:positionH relativeFrom="margin">
                  <wp:align>left</wp:align>
                </wp:positionH>
                <wp:positionV relativeFrom="paragraph">
                  <wp:posOffset>1360805</wp:posOffset>
                </wp:positionV>
                <wp:extent cx="5760085" cy="635"/>
                <wp:effectExtent l="0" t="0" r="0" b="5715"/>
                <wp:wrapTopAndBottom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22976" w14:textId="4723E05C" w:rsidR="00054C1F" w:rsidRPr="00D07695" w:rsidRDefault="00054C1F" w:rsidP="00BE3AEC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44" w:name="_Toc6680872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Úpravy v souboru _</w:t>
                            </w:r>
                            <w:proofErr w:type="spellStart"/>
                            <w:r>
                              <w:t>Layout.cshtml</w:t>
                            </w:r>
                            <w:bookmarkEnd w:id="4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2764A" id="Textové pole 16" o:spid="_x0000_s1044" type="#_x0000_t202" style="position:absolute;left:0;text-align:left;margin-left:0;margin-top:107.15pt;width:453.55pt;height:.05pt;z-index:251713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" stroked="f">
                <v:textbox style="mso-fit-shape-to-text:t" inset="0,0,0,0">
                  <w:txbxContent>
                    <w:p w14:paraId="32322976" w14:textId="4723E05C" w:rsidR="00054C1F" w:rsidRPr="00D07695" w:rsidRDefault="00054C1F" w:rsidP="00BE3AEC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45" w:name="_Toc6680872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 xml:space="preserve"> Úpravy v souboru _</w:t>
                      </w:r>
                      <w:proofErr w:type="spellStart"/>
                      <w:r>
                        <w:t>Layout.cshtml</w:t>
                      </w:r>
                      <w:bookmarkEnd w:id="45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E3AEC">
        <w:rPr>
          <w:rStyle w:val="Zdraznn"/>
          <w:u w:val="single"/>
        </w:rPr>
        <w:drawing>
          <wp:anchor distT="0" distB="0" distL="114300" distR="114300" simplePos="0" relativeHeight="251710976" behindDoc="0" locked="0" layoutInCell="1" allowOverlap="1" wp14:anchorId="39ABF278" wp14:editId="47D1E928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760085" cy="974725"/>
            <wp:effectExtent l="0" t="0" r="0" b="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8" w:history="1">
        <w:r w:rsidRPr="00BE3AEC">
          <w:rPr>
            <w:rStyle w:val="Zdraznn"/>
            <w:u w:val="single"/>
          </w:rPr>
          <w:t>Rentals/</w:t>
        </w:r>
        <w:proofErr w:type="spellStart"/>
        <w:r w:rsidRPr="00BE3AEC">
          <w:rPr>
            <w:rStyle w:val="Zdraznn"/>
            <w:u w:val="single"/>
          </w:rPr>
          <w:t>Rentals.Web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Areas</w:t>
        </w:r>
        <w:proofErr w:type="spellEnd"/>
        <w:r w:rsidRPr="00BE3AEC">
          <w:rPr>
            <w:rStyle w:val="Zdraznn"/>
            <w:u w:val="single"/>
          </w:rPr>
          <w:t>/Admin/</w:t>
        </w:r>
        <w:proofErr w:type="spellStart"/>
        <w:r w:rsidRPr="00BE3AEC">
          <w:rPr>
            <w:rStyle w:val="Zdraznn"/>
            <w:u w:val="single"/>
          </w:rPr>
          <w:t>Views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Shared</w:t>
        </w:r>
        <w:proofErr w:type="spellEnd"/>
        <w:r w:rsidRPr="00BE3AEC">
          <w:rPr>
            <w:rStyle w:val="Zdraznn"/>
            <w:u w:val="single"/>
          </w:rPr>
          <w:t>/_</w:t>
        </w:r>
        <w:proofErr w:type="spellStart"/>
        <w:r w:rsidRPr="00BE3AEC">
          <w:rPr>
            <w:rStyle w:val="Zdraznn"/>
            <w:u w:val="single"/>
          </w:rPr>
          <w:t>Layout.cshtml</w:t>
        </w:r>
        <w:proofErr w:type="spellEnd"/>
      </w:hyperlink>
    </w:p>
    <w:p w14:paraId="57CDBC07" w14:textId="5F5CFBC0" w:rsidR="00BE3AEC" w:rsidRDefault="00BE3AEC" w:rsidP="009C3A8A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D32D483" wp14:editId="29F02F21">
                <wp:simplePos x="0" y="0"/>
                <wp:positionH relativeFrom="column">
                  <wp:posOffset>603250</wp:posOffset>
                </wp:positionH>
                <wp:positionV relativeFrom="paragraph">
                  <wp:posOffset>4928235</wp:posOffset>
                </wp:positionV>
                <wp:extent cx="4552950" cy="635"/>
                <wp:effectExtent l="0" t="0" r="0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235F2" w14:textId="591C0B93" w:rsidR="00054C1F" w:rsidRPr="00805132" w:rsidRDefault="00054C1F" w:rsidP="00BE3AEC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46" w:name="_Toc6680872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 xml:space="preserve"> Úpravy v souboru _</w:t>
                            </w:r>
                            <w:proofErr w:type="spellStart"/>
                            <w:r>
                              <w:t>Rentings.cshtml</w:t>
                            </w:r>
                            <w:bookmarkEnd w:id="4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2D483" id="Textové pole 22" o:spid="_x0000_s1045" type="#_x0000_t202" style="position:absolute;left:0;text-align:left;margin-left:47.5pt;margin-top:388.05pt;width:358.5pt;height:.0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" stroked="f">
                <v:textbox style="mso-fit-shape-to-text:t" inset="0,0,0,0">
                  <w:txbxContent>
                    <w:p w14:paraId="757235F2" w14:textId="591C0B93" w:rsidR="00054C1F" w:rsidRPr="00805132" w:rsidRDefault="00054C1F" w:rsidP="00BE3AEC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47" w:name="_Toc6680872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 xml:space="preserve"> Úpravy v souboru _</w:t>
                      </w:r>
                      <w:proofErr w:type="spellStart"/>
                      <w:r>
                        <w:t>Rentings.cshtml</w:t>
                      </w:r>
                      <w:bookmarkEnd w:id="4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E3AEC">
        <w:rPr>
          <w:rStyle w:val="Zdraznn"/>
        </w:rPr>
        <w:drawing>
          <wp:anchor distT="0" distB="0" distL="114300" distR="114300" simplePos="0" relativeHeight="251714048" behindDoc="0" locked="0" layoutInCell="1" allowOverlap="1" wp14:anchorId="0503984D" wp14:editId="52FEA0D3">
            <wp:simplePos x="0" y="0"/>
            <wp:positionH relativeFrom="margin">
              <wp:align>center</wp:align>
            </wp:positionH>
            <wp:positionV relativeFrom="paragraph">
              <wp:posOffset>1651635</wp:posOffset>
            </wp:positionV>
            <wp:extent cx="4552950" cy="3219450"/>
            <wp:effectExtent l="0" t="0" r="0" b="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0" w:history="1">
        <w:r w:rsidRPr="00BE3AEC">
          <w:rPr>
            <w:rStyle w:val="Zdraznn"/>
            <w:u w:val="single"/>
          </w:rPr>
          <w:t>Rentals/</w:t>
        </w:r>
        <w:proofErr w:type="spellStart"/>
        <w:r w:rsidRPr="00BE3AEC">
          <w:rPr>
            <w:rStyle w:val="Zdraznn"/>
            <w:u w:val="single"/>
          </w:rPr>
          <w:t>Rentals.Web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Areas</w:t>
        </w:r>
        <w:proofErr w:type="spellEnd"/>
        <w:r w:rsidRPr="00BE3AEC">
          <w:rPr>
            <w:rStyle w:val="Zdraznn"/>
            <w:u w:val="single"/>
          </w:rPr>
          <w:t>/Admin/</w:t>
        </w:r>
        <w:proofErr w:type="spellStart"/>
        <w:r w:rsidRPr="00BE3AEC">
          <w:rPr>
            <w:rStyle w:val="Zdraznn"/>
            <w:u w:val="single"/>
          </w:rPr>
          <w:t>Views</w:t>
        </w:r>
        <w:proofErr w:type="spellEnd"/>
        <w:r w:rsidRPr="00BE3AEC">
          <w:rPr>
            <w:rStyle w:val="Zdraznn"/>
            <w:u w:val="single"/>
          </w:rPr>
          <w:t>/</w:t>
        </w:r>
        <w:proofErr w:type="spellStart"/>
        <w:r w:rsidRPr="00BE3AEC">
          <w:rPr>
            <w:rStyle w:val="Zdraznn"/>
            <w:u w:val="single"/>
          </w:rPr>
          <w:t>Shared</w:t>
        </w:r>
        <w:proofErr w:type="spellEnd"/>
        <w:r w:rsidRPr="00BE3AEC">
          <w:rPr>
            <w:rStyle w:val="Zdraznn"/>
            <w:u w:val="single"/>
          </w:rPr>
          <w:t>/_</w:t>
        </w:r>
        <w:proofErr w:type="spellStart"/>
        <w:r w:rsidRPr="00BE3AEC">
          <w:rPr>
            <w:rStyle w:val="Zdraznn"/>
            <w:u w:val="single"/>
          </w:rPr>
          <w:t>Rentings.cshtml</w:t>
        </w:r>
        <w:proofErr w:type="spellEnd"/>
      </w:hyperlink>
    </w:p>
    <w:p w14:paraId="03A589FB" w14:textId="4A9BC080" w:rsidR="00BE3AEC" w:rsidRDefault="00BE3AEC" w:rsidP="005C33DF">
      <w:pPr>
        <w:pStyle w:val="Kapitola"/>
        <w:rPr>
          <w:rStyle w:val="Zdraznn"/>
          <w:i w:val="0"/>
          <w:iCs w:val="0"/>
        </w:rPr>
      </w:pPr>
      <w:bookmarkStart w:id="48" w:name="_Toc66808740"/>
      <w:r>
        <w:rPr>
          <w:rStyle w:val="Zdraznn"/>
          <w:i w:val="0"/>
          <w:iCs w:val="0"/>
        </w:rPr>
        <w:lastRenderedPageBreak/>
        <w:t>Kalendář výpůjček typu předmětu</w:t>
      </w:r>
      <w:bookmarkEnd w:id="48"/>
    </w:p>
    <w:p w14:paraId="5434C737" w14:textId="774A240B" w:rsidR="00F94FD1" w:rsidRDefault="00F94FD1" w:rsidP="00F94FD1">
      <w:pPr>
        <w:pStyle w:val="Sta"/>
      </w:pPr>
      <w:r>
        <w:t>Úpravy potřebné pro přidání kalendáře výpůjček na stránku s detailními informacemi typu předmětu v administračním prostředí aplikace byly provedeny v následujících souborech.</w:t>
      </w:r>
    </w:p>
    <w:p w14:paraId="7255AE95" w14:textId="63F6F34E" w:rsidR="00F94FD1" w:rsidRDefault="00F94FD1" w:rsidP="00F94FD1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3E0E2A3" wp14:editId="4B8C3469">
                <wp:simplePos x="0" y="0"/>
                <wp:positionH relativeFrom="column">
                  <wp:posOffset>0</wp:posOffset>
                </wp:positionH>
                <wp:positionV relativeFrom="paragraph">
                  <wp:posOffset>3734435</wp:posOffset>
                </wp:positionV>
                <wp:extent cx="5760085" cy="635"/>
                <wp:effectExtent l="0" t="0" r="0" b="0"/>
                <wp:wrapTopAndBottom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E3931" w14:textId="5B381021" w:rsidR="00054C1F" w:rsidRPr="00F05A82" w:rsidRDefault="00054C1F" w:rsidP="00F94FD1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49" w:name="_Toc6680872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Nová metoda </w:t>
                            </w:r>
                            <w:proofErr w:type="spellStart"/>
                            <w:r>
                              <w:t>GetCalendarEvents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CalendarController.cs</w:t>
                            </w:r>
                            <w:bookmarkEnd w:id="4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0E2A3" id="Textové pole 24" o:spid="_x0000_s1046" type="#_x0000_t202" style="position:absolute;left:0;text-align:left;margin-left:0;margin-top:294.05pt;width:453.55pt;height:.0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" stroked="f">
                <v:textbox style="mso-fit-shape-to-text:t" inset="0,0,0,0">
                  <w:txbxContent>
                    <w:p w14:paraId="44BE3931" w14:textId="5B381021" w:rsidR="00054C1F" w:rsidRPr="00F05A82" w:rsidRDefault="00054C1F" w:rsidP="00F94FD1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50" w:name="_Toc6680872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Nová metoda </w:t>
                      </w:r>
                      <w:proofErr w:type="spellStart"/>
                      <w:r>
                        <w:t>GetCalendarEvents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CalendarController.cs</w:t>
                      </w:r>
                      <w:bookmarkEnd w:id="5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94FD1">
        <w:rPr>
          <w:rStyle w:val="Zdraznn"/>
        </w:rPr>
        <w:drawing>
          <wp:anchor distT="0" distB="0" distL="114300" distR="114300" simplePos="0" relativeHeight="251717120" behindDoc="0" locked="0" layoutInCell="1" allowOverlap="1" wp14:anchorId="5BE3150D" wp14:editId="7798542A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760085" cy="3298190"/>
            <wp:effectExtent l="0" t="0" r="0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2" w:history="1">
        <w:r w:rsidRPr="00F94FD1">
          <w:rPr>
            <w:rStyle w:val="Zdraznn"/>
            <w:u w:val="single"/>
          </w:rPr>
          <w:t>Rentals/Rentals.Web/Areas/Admin/Controllers/CalendarController.cs</w:t>
        </w:r>
      </w:hyperlink>
    </w:p>
    <w:p w14:paraId="6DA998B8" w14:textId="4E7004D6" w:rsidR="00F94FD1" w:rsidRDefault="00F94FD1" w:rsidP="00F94FD1">
      <w:pPr>
        <w:pStyle w:val="Sta"/>
        <w:rPr>
          <w:rStyle w:val="Zdraznn"/>
        </w:rPr>
      </w:pPr>
      <w:r>
        <w:rPr>
          <w:rStyle w:val="Zdraznn"/>
          <w:i w:val="0"/>
          <w:iCs w:val="0"/>
        </w:rPr>
        <w:t xml:space="preserve">Byl přidán nový soubor </w:t>
      </w:r>
      <w:proofErr w:type="spellStart"/>
      <w:r>
        <w:rPr>
          <w:rStyle w:val="Zdraznn"/>
        </w:rPr>
        <w:t>CalendarEventViewModel.cs</w:t>
      </w:r>
      <w:proofErr w:type="spellEnd"/>
      <w:r>
        <w:rPr>
          <w:rStyle w:val="Zdraznn"/>
        </w:rPr>
        <w:t>.</w:t>
      </w:r>
    </w:p>
    <w:p w14:paraId="3A765F48" w14:textId="586FC055" w:rsidR="00F94FD1" w:rsidRDefault="00F94FD1" w:rsidP="00F94FD1">
      <w:pPr>
        <w:pStyle w:val="Sta"/>
        <w:rPr>
          <w:rStyle w:val="Zdraznn"/>
          <w:u w:val="single"/>
        </w:rPr>
      </w:pPr>
      <w:hyperlink r:id="rId53" w:history="1">
        <w:r w:rsidRPr="00F94FD1">
          <w:rPr>
            <w:rStyle w:val="Zdraznn"/>
            <w:u w:val="single"/>
          </w:rPr>
          <w:t>Rentals/Rentals.Web/Areas/Admin/Models/ViewModels/CalendarEventViewModel.cs</w:t>
        </w:r>
      </w:hyperlink>
    </w:p>
    <w:p w14:paraId="5F3712E8" w14:textId="30EA116D" w:rsidR="00F94FD1" w:rsidRDefault="008121AD" w:rsidP="00F94FD1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EAB619C" wp14:editId="1C5EDC81">
                <wp:simplePos x="0" y="0"/>
                <wp:positionH relativeFrom="margin">
                  <wp:align>center</wp:align>
                </wp:positionH>
                <wp:positionV relativeFrom="paragraph">
                  <wp:posOffset>1116330</wp:posOffset>
                </wp:positionV>
                <wp:extent cx="3486150" cy="635"/>
                <wp:effectExtent l="0" t="0" r="0" b="5715"/>
                <wp:wrapTopAndBottom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B6A1A" w14:textId="438DF6F6" w:rsidR="00054C1F" w:rsidRPr="00724F5B" w:rsidRDefault="00054C1F" w:rsidP="008121AD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51" w:name="_Toc6680872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>
                              <w:t xml:space="preserve"> Hlavní změny v souboru /</w:t>
                            </w:r>
                            <w:proofErr w:type="spellStart"/>
                            <w:r>
                              <w:t>Items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Detail.cshtml</w:t>
                            </w:r>
                            <w:bookmarkEnd w:id="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619C" id="Textové pole 46" o:spid="_x0000_s1047" type="#_x0000_t202" style="position:absolute;left:0;text-align:left;margin-left:0;margin-top:87.9pt;width:274.5pt;height:.05pt;z-index:251722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" stroked="f">
                <v:textbox style="mso-fit-shape-to-text:t" inset="0,0,0,0">
                  <w:txbxContent>
                    <w:p w14:paraId="4BCB6A1A" w14:textId="438DF6F6" w:rsidR="00054C1F" w:rsidRPr="00724F5B" w:rsidRDefault="00054C1F" w:rsidP="008121AD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52" w:name="_Toc6680872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>
                        <w:t xml:space="preserve"> Hlavní změny v souboru /</w:t>
                      </w:r>
                      <w:proofErr w:type="spellStart"/>
                      <w:r>
                        <w:t>Items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Detail.cshtml</w:t>
                      </w:r>
                      <w:bookmarkEnd w:id="52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121AD">
        <w:rPr>
          <w:rStyle w:val="Zdraznn"/>
        </w:rPr>
        <w:drawing>
          <wp:anchor distT="0" distB="0" distL="114300" distR="114300" simplePos="0" relativeHeight="251720192" behindDoc="0" locked="0" layoutInCell="1" allowOverlap="1" wp14:anchorId="6E2A6BC9" wp14:editId="098D781A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3486150" cy="640006"/>
            <wp:effectExtent l="0" t="0" r="0" b="8255"/>
            <wp:wrapTopAndBottom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5" w:history="1">
        <w:r w:rsidRPr="008121AD">
          <w:rPr>
            <w:rStyle w:val="Zdraznn"/>
            <w:u w:val="single"/>
          </w:rPr>
          <w:t>Rentals/</w:t>
        </w:r>
        <w:proofErr w:type="spellStart"/>
        <w:r w:rsidRPr="008121AD">
          <w:rPr>
            <w:rStyle w:val="Zdraznn"/>
            <w:u w:val="single"/>
          </w:rPr>
          <w:t>Rentals.Web</w:t>
        </w:r>
        <w:proofErr w:type="spellEnd"/>
        <w:r w:rsidRPr="008121AD">
          <w:rPr>
            <w:rStyle w:val="Zdraznn"/>
            <w:u w:val="single"/>
          </w:rPr>
          <w:t>/</w:t>
        </w:r>
        <w:proofErr w:type="spellStart"/>
        <w:r w:rsidRPr="008121AD">
          <w:rPr>
            <w:rStyle w:val="Zdraznn"/>
            <w:u w:val="single"/>
          </w:rPr>
          <w:t>Areas</w:t>
        </w:r>
        <w:proofErr w:type="spellEnd"/>
        <w:r w:rsidRPr="008121AD">
          <w:rPr>
            <w:rStyle w:val="Zdraznn"/>
            <w:u w:val="single"/>
          </w:rPr>
          <w:t>/Admin/</w:t>
        </w:r>
        <w:proofErr w:type="spellStart"/>
        <w:r w:rsidRPr="008121AD">
          <w:rPr>
            <w:rStyle w:val="Zdraznn"/>
            <w:u w:val="single"/>
          </w:rPr>
          <w:t>Views</w:t>
        </w:r>
        <w:proofErr w:type="spellEnd"/>
        <w:r w:rsidRPr="008121AD">
          <w:rPr>
            <w:rStyle w:val="Zdraznn"/>
            <w:u w:val="single"/>
          </w:rPr>
          <w:t>/</w:t>
        </w:r>
        <w:proofErr w:type="spellStart"/>
        <w:r w:rsidRPr="008121AD">
          <w:rPr>
            <w:rStyle w:val="Zdraznn"/>
            <w:u w:val="single"/>
          </w:rPr>
          <w:t>Items</w:t>
        </w:r>
        <w:proofErr w:type="spellEnd"/>
        <w:r w:rsidRPr="008121AD">
          <w:rPr>
            <w:rStyle w:val="Zdraznn"/>
            <w:u w:val="single"/>
          </w:rPr>
          <w:t>/</w:t>
        </w:r>
        <w:proofErr w:type="spellStart"/>
        <w:r w:rsidRPr="008121AD">
          <w:rPr>
            <w:rStyle w:val="Zdraznn"/>
            <w:u w:val="single"/>
          </w:rPr>
          <w:t>Detail.cshtml</w:t>
        </w:r>
        <w:proofErr w:type="spellEnd"/>
      </w:hyperlink>
    </w:p>
    <w:p w14:paraId="11C361F0" w14:textId="2CE01851" w:rsidR="008121AD" w:rsidRDefault="008121AD" w:rsidP="00F94FD1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C11AFCC" wp14:editId="6FADA44A">
                <wp:simplePos x="0" y="0"/>
                <wp:positionH relativeFrom="column">
                  <wp:posOffset>61595</wp:posOffset>
                </wp:positionH>
                <wp:positionV relativeFrom="paragraph">
                  <wp:posOffset>1875790</wp:posOffset>
                </wp:positionV>
                <wp:extent cx="5718175" cy="635"/>
                <wp:effectExtent l="0" t="0" r="0" b="0"/>
                <wp:wrapTopAndBottom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E6449" w14:textId="1EF46BA6" w:rsidR="00054C1F" w:rsidRPr="00116E74" w:rsidRDefault="00054C1F" w:rsidP="008121AD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53" w:name="_Toc6680872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22</w:t>
                            </w:r>
                            <w:r>
                              <w:fldChar w:fldCharType="end"/>
                            </w:r>
                            <w:r>
                              <w:t xml:space="preserve"> Změny v souboru _</w:t>
                            </w:r>
                            <w:proofErr w:type="spellStart"/>
                            <w:r>
                              <w:t>Layout.cshtml</w:t>
                            </w:r>
                            <w:bookmarkEnd w:id="5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1AFCC" id="Textové pole 48" o:spid="_x0000_s1048" type="#_x0000_t202" style="position:absolute;left:0;text-align:left;margin-left:4.85pt;margin-top:147.7pt;width:450.25pt;height:.0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" stroked="f">
                <v:textbox style="mso-fit-shape-to-text:t" inset="0,0,0,0">
                  <w:txbxContent>
                    <w:p w14:paraId="195E6449" w14:textId="1EF46BA6" w:rsidR="00054C1F" w:rsidRPr="00116E74" w:rsidRDefault="00054C1F" w:rsidP="008121AD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54" w:name="_Toc6680872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22</w:t>
                      </w:r>
                      <w:r>
                        <w:fldChar w:fldCharType="end"/>
                      </w:r>
                      <w:r>
                        <w:t xml:space="preserve"> Změny v souboru _</w:t>
                      </w:r>
                      <w:proofErr w:type="spellStart"/>
                      <w:r>
                        <w:t>Layout.cshtml</w:t>
                      </w:r>
                      <w:bookmarkEnd w:id="5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121AD">
        <w:rPr>
          <w:rStyle w:val="Zdraznn"/>
        </w:rPr>
        <w:drawing>
          <wp:anchor distT="0" distB="0" distL="114300" distR="114300" simplePos="0" relativeHeight="251723264" behindDoc="0" locked="0" layoutInCell="1" allowOverlap="1" wp14:anchorId="0A89798B" wp14:editId="165EC7A9">
            <wp:simplePos x="0" y="0"/>
            <wp:positionH relativeFrom="margin">
              <wp:posOffset>61595</wp:posOffset>
            </wp:positionH>
            <wp:positionV relativeFrom="paragraph">
              <wp:posOffset>1409065</wp:posOffset>
            </wp:positionV>
            <wp:extent cx="5718175" cy="438150"/>
            <wp:effectExtent l="0" t="0" r="0" b="0"/>
            <wp:wrapTopAndBottom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7" w:history="1">
        <w:r w:rsidRPr="008121AD">
          <w:rPr>
            <w:rStyle w:val="Zdraznn"/>
            <w:u w:val="single"/>
          </w:rPr>
          <w:t>Rentals/</w:t>
        </w:r>
        <w:proofErr w:type="spellStart"/>
        <w:r w:rsidRPr="008121AD">
          <w:rPr>
            <w:rStyle w:val="Zdraznn"/>
            <w:u w:val="single"/>
          </w:rPr>
          <w:t>Rentals.Web</w:t>
        </w:r>
        <w:proofErr w:type="spellEnd"/>
        <w:r w:rsidRPr="008121AD">
          <w:rPr>
            <w:rStyle w:val="Zdraznn"/>
            <w:u w:val="single"/>
          </w:rPr>
          <w:t>/</w:t>
        </w:r>
        <w:proofErr w:type="spellStart"/>
        <w:r w:rsidRPr="008121AD">
          <w:rPr>
            <w:rStyle w:val="Zdraznn"/>
            <w:u w:val="single"/>
          </w:rPr>
          <w:t>Areas</w:t>
        </w:r>
        <w:proofErr w:type="spellEnd"/>
        <w:r w:rsidRPr="008121AD">
          <w:rPr>
            <w:rStyle w:val="Zdraznn"/>
            <w:u w:val="single"/>
          </w:rPr>
          <w:t>/Admin/</w:t>
        </w:r>
        <w:proofErr w:type="spellStart"/>
        <w:r w:rsidRPr="008121AD">
          <w:rPr>
            <w:rStyle w:val="Zdraznn"/>
            <w:u w:val="single"/>
          </w:rPr>
          <w:t>Views</w:t>
        </w:r>
        <w:proofErr w:type="spellEnd"/>
        <w:r w:rsidRPr="008121AD">
          <w:rPr>
            <w:rStyle w:val="Zdraznn"/>
            <w:u w:val="single"/>
          </w:rPr>
          <w:t>/</w:t>
        </w:r>
        <w:proofErr w:type="spellStart"/>
        <w:r w:rsidRPr="008121AD">
          <w:rPr>
            <w:rStyle w:val="Zdraznn"/>
            <w:u w:val="single"/>
          </w:rPr>
          <w:t>Shared</w:t>
        </w:r>
        <w:proofErr w:type="spellEnd"/>
        <w:r w:rsidRPr="008121AD">
          <w:rPr>
            <w:rStyle w:val="Zdraznn"/>
            <w:u w:val="single"/>
          </w:rPr>
          <w:t>/_</w:t>
        </w:r>
        <w:proofErr w:type="spellStart"/>
        <w:r w:rsidRPr="008121AD">
          <w:rPr>
            <w:rStyle w:val="Zdraznn"/>
            <w:u w:val="single"/>
          </w:rPr>
          <w:t>Layout.cshtml</w:t>
        </w:r>
        <w:proofErr w:type="spellEnd"/>
      </w:hyperlink>
    </w:p>
    <w:p w14:paraId="6796B39B" w14:textId="2780E0CA" w:rsidR="008121AD" w:rsidRDefault="005C33DF" w:rsidP="005C33DF">
      <w:pPr>
        <w:pStyle w:val="Kapitola"/>
        <w:rPr>
          <w:rStyle w:val="Zdraznn"/>
          <w:i w:val="0"/>
          <w:iCs w:val="0"/>
        </w:rPr>
      </w:pPr>
      <w:bookmarkStart w:id="55" w:name="_Toc66808741"/>
      <w:r>
        <w:rPr>
          <w:rStyle w:val="Zdraznn"/>
          <w:i w:val="0"/>
          <w:iCs w:val="0"/>
        </w:rPr>
        <w:lastRenderedPageBreak/>
        <w:t>Kalendář výpůjček</w:t>
      </w:r>
      <w:bookmarkEnd w:id="55"/>
    </w:p>
    <w:p w14:paraId="517FAAC6" w14:textId="13154ADB" w:rsidR="005C33DF" w:rsidRDefault="005C33DF" w:rsidP="005C33DF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2E568C2" wp14:editId="50256588">
                <wp:simplePos x="0" y="0"/>
                <wp:positionH relativeFrom="column">
                  <wp:posOffset>0</wp:posOffset>
                </wp:positionH>
                <wp:positionV relativeFrom="paragraph">
                  <wp:posOffset>4406265</wp:posOffset>
                </wp:positionV>
                <wp:extent cx="5760085" cy="635"/>
                <wp:effectExtent l="0" t="0" r="0" b="0"/>
                <wp:wrapTopAndBottom/>
                <wp:docPr id="50" name="Textové po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89F60" w14:textId="32F53E60" w:rsidR="00054C1F" w:rsidRPr="00B47176" w:rsidRDefault="00054C1F" w:rsidP="005C33DF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</w:rPr>
                            </w:pPr>
                            <w:bookmarkStart w:id="56" w:name="_Toc6680872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23</w:t>
                            </w:r>
                            <w:r>
                              <w:fldChar w:fldCharType="end"/>
                            </w:r>
                            <w:r>
                              <w:t xml:space="preserve"> Nová metoda </w:t>
                            </w:r>
                            <w:proofErr w:type="spellStart"/>
                            <w:r>
                              <w:t>GetCalendarEventsForSelectedItemTypes</w:t>
                            </w:r>
                            <w:proofErr w:type="spellEnd"/>
                            <w:r>
                              <w:t xml:space="preserve"> v </w:t>
                            </w:r>
                            <w:proofErr w:type="spellStart"/>
                            <w:r>
                              <w:t>CalendarController.cs</w:t>
                            </w:r>
                            <w:bookmarkEnd w:id="5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568C2" id="Textové pole 50" o:spid="_x0000_s1049" type="#_x0000_t202" style="position:absolute;left:0;text-align:left;margin-left:0;margin-top:346.95pt;width:453.55pt;height:.0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" stroked="f">
                <v:textbox style="mso-fit-shape-to-text:t" inset="0,0,0,0">
                  <w:txbxContent>
                    <w:p w14:paraId="39589F60" w14:textId="32F53E60" w:rsidR="00054C1F" w:rsidRPr="00B47176" w:rsidRDefault="00054C1F" w:rsidP="005C33DF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</w:rPr>
                      </w:pPr>
                      <w:bookmarkStart w:id="57" w:name="_Toc6680872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23</w:t>
                      </w:r>
                      <w:r>
                        <w:fldChar w:fldCharType="end"/>
                      </w:r>
                      <w:r>
                        <w:t xml:space="preserve"> Nová metoda </w:t>
                      </w:r>
                      <w:proofErr w:type="spellStart"/>
                      <w:r>
                        <w:t>GetCalendarEventsForSelectedItemTypes</w:t>
                      </w:r>
                      <w:proofErr w:type="spellEnd"/>
                      <w:r>
                        <w:t xml:space="preserve"> v </w:t>
                      </w:r>
                      <w:proofErr w:type="spellStart"/>
                      <w:r>
                        <w:t>CalendarController.cs</w:t>
                      </w:r>
                      <w:bookmarkEnd w:id="5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33DF">
        <w:rPr>
          <w:rStyle w:val="Zdraznn"/>
        </w:rPr>
        <w:drawing>
          <wp:anchor distT="0" distB="0" distL="114300" distR="114300" simplePos="0" relativeHeight="251726336" behindDoc="0" locked="0" layoutInCell="1" allowOverlap="1" wp14:anchorId="204A6AF4" wp14:editId="1455AE43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760085" cy="4090035"/>
            <wp:effectExtent l="0" t="0" r="0" b="5715"/>
            <wp:wrapTopAndBottom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9" w:history="1">
        <w:r w:rsidRPr="005C33DF">
          <w:rPr>
            <w:rStyle w:val="Zdraznn"/>
            <w:u w:val="single"/>
          </w:rPr>
          <w:t>Rentals/Rentals.Web/Areas/Admin/Controllers/CalendarController.cs</w:t>
        </w:r>
      </w:hyperlink>
    </w:p>
    <w:p w14:paraId="6E45AA7B" w14:textId="48A80C2C" w:rsidR="005C33DF" w:rsidRDefault="005C33DF" w:rsidP="005C33DF">
      <w:pPr>
        <w:pStyle w:val="Sta"/>
        <w:rPr>
          <w:rStyle w:val="Zdraznn"/>
          <w:u w:val="single"/>
        </w:rPr>
      </w:pPr>
      <w:hyperlink r:id="rId60" w:history="1">
        <w:r w:rsidRPr="005C33DF">
          <w:rPr>
            <w:rStyle w:val="Zdraznn"/>
            <w:u w:val="single"/>
          </w:rPr>
          <w:t>Rentals/</w:t>
        </w:r>
        <w:proofErr w:type="spellStart"/>
        <w:r w:rsidRPr="005C33DF">
          <w:rPr>
            <w:rStyle w:val="Zdraznn"/>
            <w:u w:val="single"/>
          </w:rPr>
          <w:t>Rentals.Web</w:t>
        </w:r>
        <w:proofErr w:type="spellEnd"/>
        <w:r w:rsidRPr="005C33DF">
          <w:rPr>
            <w:rStyle w:val="Zdraznn"/>
            <w:u w:val="single"/>
          </w:rPr>
          <w:t>/</w:t>
        </w:r>
        <w:proofErr w:type="spellStart"/>
        <w:r w:rsidRPr="005C33DF">
          <w:rPr>
            <w:rStyle w:val="Zdraznn"/>
            <w:u w:val="single"/>
          </w:rPr>
          <w:t>Areas</w:t>
        </w:r>
        <w:proofErr w:type="spellEnd"/>
        <w:r w:rsidRPr="005C33DF">
          <w:rPr>
            <w:rStyle w:val="Zdraznn"/>
            <w:u w:val="single"/>
          </w:rPr>
          <w:t>/Admin/</w:t>
        </w:r>
        <w:proofErr w:type="spellStart"/>
        <w:r w:rsidRPr="005C33DF">
          <w:rPr>
            <w:rStyle w:val="Zdraznn"/>
            <w:u w:val="single"/>
          </w:rPr>
          <w:t>Views</w:t>
        </w:r>
        <w:proofErr w:type="spellEnd"/>
        <w:r w:rsidRPr="005C33DF">
          <w:rPr>
            <w:rStyle w:val="Zdraznn"/>
            <w:u w:val="single"/>
          </w:rPr>
          <w:t>/</w:t>
        </w:r>
        <w:proofErr w:type="spellStart"/>
        <w:r w:rsidRPr="005C33DF">
          <w:rPr>
            <w:rStyle w:val="Zdraznn"/>
            <w:u w:val="single"/>
          </w:rPr>
          <w:t>Calendar</w:t>
        </w:r>
        <w:proofErr w:type="spellEnd"/>
        <w:r w:rsidRPr="005C33DF">
          <w:rPr>
            <w:rStyle w:val="Zdraznn"/>
            <w:u w:val="single"/>
          </w:rPr>
          <w:t>/</w:t>
        </w:r>
        <w:proofErr w:type="spellStart"/>
        <w:r w:rsidRPr="005C33DF">
          <w:rPr>
            <w:rStyle w:val="Zdraznn"/>
            <w:u w:val="single"/>
          </w:rPr>
          <w:t>Index.cshtml</w:t>
        </w:r>
        <w:proofErr w:type="spellEnd"/>
      </w:hyperlink>
    </w:p>
    <w:p w14:paraId="71E7D504" w14:textId="7B011301" w:rsidR="005C33DF" w:rsidRDefault="005C33DF" w:rsidP="005C33DF">
      <w:pPr>
        <w:pStyle w:val="Sta"/>
        <w:rPr>
          <w:rStyle w:val="Zdraznn"/>
          <w:u w:val="single"/>
        </w:rPr>
      </w:pPr>
      <w:hyperlink r:id="rId61" w:history="1">
        <w:r w:rsidRPr="005C33DF">
          <w:rPr>
            <w:rStyle w:val="Zdraznn"/>
            <w:u w:val="single"/>
          </w:rPr>
          <w:t>Rentals/</w:t>
        </w:r>
        <w:proofErr w:type="spellStart"/>
        <w:r w:rsidRPr="005C33DF">
          <w:rPr>
            <w:rStyle w:val="Zdraznn"/>
            <w:u w:val="single"/>
          </w:rPr>
          <w:t>Rentals.Web</w:t>
        </w:r>
        <w:proofErr w:type="spellEnd"/>
        <w:r w:rsidRPr="005C33DF">
          <w:rPr>
            <w:rStyle w:val="Zdraznn"/>
            <w:u w:val="single"/>
          </w:rPr>
          <w:t>/</w:t>
        </w:r>
        <w:proofErr w:type="spellStart"/>
        <w:r w:rsidRPr="005C33DF">
          <w:rPr>
            <w:rStyle w:val="Zdraznn"/>
            <w:u w:val="single"/>
          </w:rPr>
          <w:t>Localization</w:t>
        </w:r>
        <w:proofErr w:type="spellEnd"/>
        <w:r w:rsidRPr="005C33DF">
          <w:rPr>
            <w:rStyle w:val="Zdraznn"/>
            <w:u w:val="single"/>
          </w:rPr>
          <w:t>/</w:t>
        </w:r>
        <w:proofErr w:type="spellStart"/>
        <w:r w:rsidRPr="005C33DF">
          <w:rPr>
            <w:rStyle w:val="Zdraznn"/>
            <w:u w:val="single"/>
          </w:rPr>
          <w:t>Admin.resx</w:t>
        </w:r>
        <w:proofErr w:type="spellEnd"/>
      </w:hyperlink>
    </w:p>
    <w:p w14:paraId="73430E16" w14:textId="14FD308C" w:rsidR="005C33DF" w:rsidRDefault="005C33DF" w:rsidP="005C33DF">
      <w:pPr>
        <w:pStyle w:val="Kapitola"/>
        <w:rPr>
          <w:rStyle w:val="Zdraznn"/>
          <w:i w:val="0"/>
          <w:iCs w:val="0"/>
        </w:rPr>
      </w:pPr>
      <w:bookmarkStart w:id="58" w:name="_Toc66808742"/>
      <w:r>
        <w:rPr>
          <w:rStyle w:val="Zdraznn"/>
          <w:i w:val="0"/>
          <w:iCs w:val="0"/>
        </w:rPr>
        <w:lastRenderedPageBreak/>
        <w:t>Zobrazení detailu předmětu</w:t>
      </w:r>
      <w:bookmarkEnd w:id="58"/>
    </w:p>
    <w:p w14:paraId="503C23CE" w14:textId="123F1488" w:rsidR="005C33DF" w:rsidRDefault="005C33DF" w:rsidP="005C33DF">
      <w:pPr>
        <w:pStyle w:val="Sta"/>
      </w:pPr>
      <w:r>
        <w:t xml:space="preserve">Změny v rámci opravy zobrazování stránek s detailem předmětů byly provedeny v následujících souborech. </w:t>
      </w:r>
    </w:p>
    <w:p w14:paraId="19035FA1" w14:textId="0CED9562" w:rsidR="005C33DF" w:rsidRDefault="00054C1F" w:rsidP="005C33DF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1888787" wp14:editId="7B52E1FF">
                <wp:simplePos x="0" y="0"/>
                <wp:positionH relativeFrom="column">
                  <wp:posOffset>650875</wp:posOffset>
                </wp:positionH>
                <wp:positionV relativeFrom="paragraph">
                  <wp:posOffset>2933065</wp:posOffset>
                </wp:positionV>
                <wp:extent cx="4455160" cy="635"/>
                <wp:effectExtent l="0" t="0" r="0" b="0"/>
                <wp:wrapTopAndBottom/>
                <wp:docPr id="52" name="Textové po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002CE" w14:textId="071785F8" w:rsidR="00054C1F" w:rsidRPr="00787E29" w:rsidRDefault="00054C1F" w:rsidP="00054C1F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59" w:name="_Toc6680872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>
                              <w:t xml:space="preserve"> Upravené metody </w:t>
                            </w:r>
                            <w:proofErr w:type="spellStart"/>
                            <w:r>
                              <w:t>TypeDetail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ItemDetail</w:t>
                            </w:r>
                            <w:proofErr w:type="spellEnd"/>
                            <w:r>
                              <w:t xml:space="preserve"> v </w:t>
                            </w:r>
                            <w:proofErr w:type="spellStart"/>
                            <w:r>
                              <w:t>HomeController.cs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88787" id="Textové pole 52" o:spid="_x0000_s1050" type="#_x0000_t202" style="position:absolute;left:0;text-align:left;margin-left:51.25pt;margin-top:230.95pt;width:350.8pt;height:.0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" stroked="f">
                <v:textbox style="mso-fit-shape-to-text:t" inset="0,0,0,0">
                  <w:txbxContent>
                    <w:p w14:paraId="68F002CE" w14:textId="071785F8" w:rsidR="00054C1F" w:rsidRPr="00787E29" w:rsidRDefault="00054C1F" w:rsidP="00054C1F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60" w:name="_Toc6680872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  <w:r>
                        <w:t xml:space="preserve"> Upravené metody </w:t>
                      </w:r>
                      <w:proofErr w:type="spellStart"/>
                      <w:r>
                        <w:t>TypeDetail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ItemDetail</w:t>
                      </w:r>
                      <w:proofErr w:type="spellEnd"/>
                      <w:r>
                        <w:t xml:space="preserve"> v </w:t>
                      </w:r>
                      <w:proofErr w:type="spellStart"/>
                      <w:r>
                        <w:t>HomeController.cs</w:t>
                      </w:r>
                      <w:bookmarkEnd w:id="60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4C1F">
        <w:rPr>
          <w:rStyle w:val="Zdraznn"/>
          <w:u w:val="single"/>
        </w:rPr>
        <w:drawing>
          <wp:anchor distT="0" distB="0" distL="114300" distR="114300" simplePos="0" relativeHeight="251729408" behindDoc="0" locked="0" layoutInCell="1" allowOverlap="1" wp14:anchorId="10F29B07" wp14:editId="0583C5AC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455160" cy="2524476"/>
            <wp:effectExtent l="0" t="0" r="2540" b="9525"/>
            <wp:wrapTopAndBottom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3" w:history="1">
        <w:r w:rsidR="005C33DF" w:rsidRPr="00054C1F">
          <w:rPr>
            <w:rStyle w:val="Zdraznn"/>
            <w:u w:val="single"/>
          </w:rPr>
          <w:t xml:space="preserve">Rentals/ </w:t>
        </w:r>
        <w:proofErr w:type="spellStart"/>
        <w:r w:rsidR="005C33DF" w:rsidRPr="00054C1F">
          <w:rPr>
            <w:rStyle w:val="Zdraznn"/>
            <w:u w:val="single"/>
          </w:rPr>
          <w:t>Rentals.Web</w:t>
        </w:r>
        <w:proofErr w:type="spellEnd"/>
        <w:r w:rsidR="005C33DF" w:rsidRPr="00054C1F">
          <w:rPr>
            <w:rStyle w:val="Zdraznn"/>
            <w:u w:val="single"/>
          </w:rPr>
          <w:t>/</w:t>
        </w:r>
        <w:proofErr w:type="spellStart"/>
        <w:r w:rsidR="005C33DF" w:rsidRPr="00054C1F">
          <w:rPr>
            <w:rStyle w:val="Zdraznn"/>
            <w:u w:val="single"/>
          </w:rPr>
          <w:t>Controllers</w:t>
        </w:r>
        <w:proofErr w:type="spellEnd"/>
        <w:r w:rsidR="005C33DF" w:rsidRPr="00054C1F">
          <w:rPr>
            <w:rStyle w:val="Zdraznn"/>
            <w:u w:val="single"/>
          </w:rPr>
          <w:t>/</w:t>
        </w:r>
        <w:proofErr w:type="spellStart"/>
        <w:r w:rsidR="005C33DF" w:rsidRPr="00054C1F">
          <w:rPr>
            <w:rStyle w:val="Zdraznn"/>
            <w:u w:val="single"/>
          </w:rPr>
          <w:t>HomeController.cs</w:t>
        </w:r>
        <w:proofErr w:type="spellEnd"/>
      </w:hyperlink>
    </w:p>
    <w:p w14:paraId="713AAEA3" w14:textId="16DAE38E" w:rsidR="00054C1F" w:rsidRDefault="00054C1F" w:rsidP="005C33DF">
      <w:pPr>
        <w:pStyle w:val="Sta"/>
        <w:rPr>
          <w:rStyle w:val="Zdrazn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6587DF9" wp14:editId="2C53A16F">
                <wp:simplePos x="0" y="0"/>
                <wp:positionH relativeFrom="column">
                  <wp:posOffset>612775</wp:posOffset>
                </wp:positionH>
                <wp:positionV relativeFrom="paragraph">
                  <wp:posOffset>5713095</wp:posOffset>
                </wp:positionV>
                <wp:extent cx="4534535" cy="635"/>
                <wp:effectExtent l="0" t="0" r="0" b="0"/>
                <wp:wrapTopAndBottom/>
                <wp:docPr id="54" name="Textové po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3F6CB" w14:textId="3EBBED0E" w:rsidR="00054C1F" w:rsidRPr="00B86BBE" w:rsidRDefault="00054C1F" w:rsidP="00054C1F">
                            <w:pPr>
                              <w:pStyle w:val="Titulek"/>
                              <w:rPr>
                                <w:rFonts w:cs="Arial"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bookmarkStart w:id="61" w:name="_Toc6680873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25</w:t>
                            </w:r>
                            <w:r>
                              <w:fldChar w:fldCharType="end"/>
                            </w:r>
                            <w:r>
                              <w:t xml:space="preserve"> Úpravy v souboru </w:t>
                            </w:r>
                            <w:proofErr w:type="spellStart"/>
                            <w:r>
                              <w:t>ItemOverviewViewModel.cs</w:t>
                            </w:r>
                            <w:bookmarkEnd w:id="6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87DF9" id="Textové pole 54" o:spid="_x0000_s1051" type="#_x0000_t202" style="position:absolute;left:0;text-align:left;margin-left:48.25pt;margin-top:449.85pt;width:357.05pt;height:.0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" stroked="f">
                <v:textbox style="mso-fit-shape-to-text:t" inset="0,0,0,0">
                  <w:txbxContent>
                    <w:p w14:paraId="4693F6CB" w14:textId="3EBBED0E" w:rsidR="00054C1F" w:rsidRPr="00B86BBE" w:rsidRDefault="00054C1F" w:rsidP="00054C1F">
                      <w:pPr>
                        <w:pStyle w:val="Titulek"/>
                        <w:rPr>
                          <w:rFonts w:cs="Arial"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bookmarkStart w:id="62" w:name="_Toc6680873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25</w:t>
                      </w:r>
                      <w:r>
                        <w:fldChar w:fldCharType="end"/>
                      </w:r>
                      <w:r>
                        <w:t xml:space="preserve"> Úpravy v souboru </w:t>
                      </w:r>
                      <w:proofErr w:type="spellStart"/>
                      <w:r>
                        <w:t>ItemOverviewViewModel.cs</w:t>
                      </w:r>
                      <w:bookmarkEnd w:id="6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4C1F">
        <w:rPr>
          <w:rStyle w:val="Zdraznn"/>
          <w:u w:val="single"/>
        </w:rPr>
        <w:drawing>
          <wp:anchor distT="0" distB="0" distL="114300" distR="114300" simplePos="0" relativeHeight="251732480" behindDoc="0" locked="0" layoutInCell="1" allowOverlap="1" wp14:anchorId="3BEBDA98" wp14:editId="4CFA598F">
            <wp:simplePos x="0" y="0"/>
            <wp:positionH relativeFrom="margin">
              <wp:align>center</wp:align>
            </wp:positionH>
            <wp:positionV relativeFrom="paragraph">
              <wp:posOffset>3179445</wp:posOffset>
            </wp:positionV>
            <wp:extent cx="4534535" cy="2476500"/>
            <wp:effectExtent l="0" t="0" r="0" b="0"/>
            <wp:wrapTopAndBottom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5" w:history="1">
        <w:r w:rsidRPr="00054C1F">
          <w:rPr>
            <w:rStyle w:val="Zdraznn"/>
            <w:u w:val="single"/>
          </w:rPr>
          <w:t>Rentals/</w:t>
        </w:r>
        <w:proofErr w:type="spellStart"/>
        <w:r w:rsidRPr="00054C1F">
          <w:rPr>
            <w:rStyle w:val="Zdraznn"/>
            <w:u w:val="single"/>
          </w:rPr>
          <w:t>Rentals.Web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Models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ItemOverviewViewModel.cs</w:t>
        </w:r>
        <w:proofErr w:type="spellEnd"/>
      </w:hyperlink>
    </w:p>
    <w:p w14:paraId="0E6324D7" w14:textId="14520B06" w:rsidR="00054C1F" w:rsidRDefault="00054C1F" w:rsidP="005C33DF">
      <w:pPr>
        <w:pStyle w:val="Sta"/>
        <w:rPr>
          <w:rStyle w:val="Zdraznn"/>
          <w:u w:val="single"/>
        </w:rPr>
      </w:pPr>
      <w:hyperlink r:id="rId66" w:history="1">
        <w:r w:rsidRPr="00054C1F">
          <w:rPr>
            <w:rStyle w:val="Zdraznn"/>
            <w:u w:val="single"/>
          </w:rPr>
          <w:t>Rentals/</w:t>
        </w:r>
        <w:proofErr w:type="spellStart"/>
        <w:r w:rsidRPr="00054C1F">
          <w:rPr>
            <w:rStyle w:val="Zdraznn"/>
            <w:u w:val="single"/>
          </w:rPr>
          <w:t>Rentals.Web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Models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SubModels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AccessoryViewModel.cs</w:t>
        </w:r>
        <w:proofErr w:type="spellEnd"/>
      </w:hyperlink>
    </w:p>
    <w:p w14:paraId="2A7D9B34" w14:textId="69C80A89" w:rsidR="00054C1F" w:rsidRDefault="00054C1F" w:rsidP="005C33DF">
      <w:pPr>
        <w:pStyle w:val="Sta"/>
        <w:rPr>
          <w:rStyle w:val="Zdraznn"/>
          <w:u w:val="single"/>
        </w:rPr>
      </w:pPr>
      <w:hyperlink r:id="rId67" w:history="1">
        <w:r w:rsidRPr="00054C1F">
          <w:rPr>
            <w:rStyle w:val="Zdraznn"/>
            <w:u w:val="single"/>
          </w:rPr>
          <w:t>Rentals/</w:t>
        </w:r>
        <w:proofErr w:type="spellStart"/>
        <w:r w:rsidRPr="00054C1F">
          <w:rPr>
            <w:rStyle w:val="Zdraznn"/>
            <w:u w:val="single"/>
          </w:rPr>
          <w:t>Rentals.Web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Models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SubModels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ItemViewModel.cs</w:t>
        </w:r>
        <w:proofErr w:type="spellEnd"/>
      </w:hyperlink>
    </w:p>
    <w:p w14:paraId="3A4911EC" w14:textId="7D982DBC" w:rsidR="00054C1F" w:rsidRDefault="00054C1F" w:rsidP="005C33DF">
      <w:pPr>
        <w:pStyle w:val="Sta"/>
        <w:rPr>
          <w:rStyle w:val="Zdraznn"/>
          <w:u w:val="single"/>
        </w:rPr>
      </w:pPr>
      <w:hyperlink r:id="rId68" w:history="1">
        <w:r w:rsidRPr="00054C1F">
          <w:rPr>
            <w:rStyle w:val="Zdraznn"/>
            <w:u w:val="single"/>
          </w:rPr>
          <w:t>Rentals/</w:t>
        </w:r>
        <w:proofErr w:type="spellStart"/>
        <w:r w:rsidRPr="00054C1F">
          <w:rPr>
            <w:rStyle w:val="Zdraznn"/>
            <w:u w:val="single"/>
          </w:rPr>
          <w:t>Rentals.Web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Views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Home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Detail.cshtml</w:t>
        </w:r>
        <w:proofErr w:type="spellEnd"/>
      </w:hyperlink>
    </w:p>
    <w:p w14:paraId="521F740A" w14:textId="2B3A031A" w:rsidR="00054C1F" w:rsidRDefault="00054C1F" w:rsidP="005C33DF">
      <w:pPr>
        <w:pStyle w:val="Sta"/>
        <w:rPr>
          <w:rStyle w:val="Zdraznn"/>
          <w:u w:val="single"/>
        </w:rPr>
      </w:pPr>
      <w:hyperlink r:id="rId69" w:history="1">
        <w:r w:rsidRPr="00054C1F">
          <w:rPr>
            <w:rStyle w:val="Zdraznn"/>
            <w:u w:val="single"/>
          </w:rPr>
          <w:t xml:space="preserve">Rentals/ </w:t>
        </w:r>
        <w:proofErr w:type="spellStart"/>
        <w:r w:rsidRPr="00054C1F">
          <w:rPr>
            <w:rStyle w:val="Zdraznn"/>
            <w:u w:val="single"/>
          </w:rPr>
          <w:t>Rentals.Web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Views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Shared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Components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ItemsOverview</w:t>
        </w:r>
        <w:proofErr w:type="spellEnd"/>
        <w:r w:rsidRPr="00054C1F">
          <w:rPr>
            <w:rStyle w:val="Zdraznn"/>
            <w:u w:val="single"/>
          </w:rPr>
          <w:t>/</w:t>
        </w:r>
        <w:proofErr w:type="spellStart"/>
        <w:r w:rsidRPr="00054C1F">
          <w:rPr>
            <w:rStyle w:val="Zdraznn"/>
            <w:u w:val="single"/>
          </w:rPr>
          <w:t>Default.cshtml</w:t>
        </w:r>
        <w:proofErr w:type="spellEnd"/>
      </w:hyperlink>
    </w:p>
    <w:p w14:paraId="6B95CEB7" w14:textId="5D5EB1D0" w:rsidR="00054C1F" w:rsidRDefault="00054C1F" w:rsidP="00054C1F">
      <w:pPr>
        <w:pStyle w:val="Kapitola"/>
        <w:rPr>
          <w:rStyle w:val="Zdraznn"/>
          <w:i w:val="0"/>
          <w:iCs w:val="0"/>
        </w:rPr>
      </w:pPr>
      <w:bookmarkStart w:id="63" w:name="_Toc66808743"/>
      <w:r>
        <w:rPr>
          <w:rStyle w:val="Zdraznn"/>
          <w:i w:val="0"/>
          <w:iCs w:val="0"/>
        </w:rPr>
        <w:lastRenderedPageBreak/>
        <w:t>Ostatní změny</w:t>
      </w:r>
      <w:bookmarkEnd w:id="63"/>
    </w:p>
    <w:p w14:paraId="14D854F4" w14:textId="631CF608" w:rsidR="00054C1F" w:rsidRDefault="00F52003" w:rsidP="00054C1F">
      <w:pPr>
        <w:pStyle w:val="Sta"/>
        <w:rPr>
          <w:rStyle w:val="Zdraznn"/>
          <w:u w:val="single"/>
        </w:rPr>
      </w:pPr>
      <w:hyperlink r:id="rId70" w:history="1">
        <w:r w:rsidRPr="00F52003">
          <w:rPr>
            <w:rStyle w:val="Zdraznn"/>
            <w:u w:val="single"/>
          </w:rPr>
          <w:t>Rentals/</w:t>
        </w:r>
        <w:proofErr w:type="spellStart"/>
        <w:r w:rsidRPr="00F52003">
          <w:rPr>
            <w:rStyle w:val="Zdraznn"/>
            <w:u w:val="single"/>
          </w:rPr>
          <w:t>Rentals.Web</w:t>
        </w:r>
        <w:proofErr w:type="spellEnd"/>
        <w:r w:rsidRPr="00F52003">
          <w:rPr>
            <w:rStyle w:val="Zdraznn"/>
            <w:u w:val="single"/>
          </w:rPr>
          <w:t>/</w:t>
        </w:r>
        <w:proofErr w:type="spellStart"/>
        <w:r w:rsidRPr="00F52003">
          <w:rPr>
            <w:rStyle w:val="Zdraznn"/>
            <w:u w:val="single"/>
          </w:rPr>
          <w:t>wwwroot</w:t>
        </w:r>
        <w:proofErr w:type="spellEnd"/>
        <w:r w:rsidRPr="00F52003">
          <w:rPr>
            <w:rStyle w:val="Zdraznn"/>
            <w:u w:val="single"/>
          </w:rPr>
          <w:t>/</w:t>
        </w:r>
        <w:proofErr w:type="spellStart"/>
        <w:r w:rsidRPr="00F52003">
          <w:rPr>
            <w:rStyle w:val="Zdraznn"/>
            <w:u w:val="single"/>
          </w:rPr>
          <w:t>css</w:t>
        </w:r>
        <w:proofErr w:type="spellEnd"/>
        <w:r w:rsidRPr="00F52003">
          <w:rPr>
            <w:rStyle w:val="Zdraznn"/>
            <w:u w:val="single"/>
          </w:rPr>
          <w:t>/admin.css</w:t>
        </w:r>
      </w:hyperlink>
    </w:p>
    <w:p w14:paraId="69177C93" w14:textId="77777777" w:rsidR="00F52003" w:rsidRPr="00F52003" w:rsidRDefault="00F52003" w:rsidP="00054C1F">
      <w:pPr>
        <w:pStyle w:val="Sta"/>
        <w:rPr>
          <w:rStyle w:val="Zdraznn"/>
          <w:u w:val="single"/>
        </w:rPr>
      </w:pPr>
    </w:p>
    <w:p w14:paraId="6FC43753" w14:textId="77777777" w:rsidR="00C93FB8" w:rsidRPr="00C93FB8" w:rsidRDefault="00C93FB8" w:rsidP="00C93FB8"/>
    <w:p w14:paraId="1D2B5399" w14:textId="77777777" w:rsidR="001D7BF6" w:rsidRDefault="001D7BF6" w:rsidP="001D7BF6">
      <w:pPr>
        <w:pStyle w:val="Neslovankapitola"/>
      </w:pPr>
      <w:bookmarkStart w:id="64" w:name="_Toc64149429"/>
      <w:bookmarkStart w:id="65" w:name="_Toc66808744"/>
      <w:r>
        <w:lastRenderedPageBreak/>
        <w:t>Seznam obrázků</w:t>
      </w:r>
      <w:bookmarkEnd w:id="64"/>
      <w:bookmarkEnd w:id="65"/>
    </w:p>
    <w:p w14:paraId="402B8A84" w14:textId="2C56881E" w:rsidR="00280570" w:rsidRDefault="0039183B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71" w:anchor="_Toc66808706" w:history="1">
        <w:r w:rsidR="00280570" w:rsidRPr="005A3CB0">
          <w:rPr>
            <w:rStyle w:val="Hypertextovodkaz"/>
            <w:noProof/>
          </w:rPr>
          <w:t>Obrázek 1 Původní verze metody GetClassFromMicrosoft</w:t>
        </w:r>
        <w:r w:rsidR="00280570">
          <w:rPr>
            <w:noProof/>
            <w:webHidden/>
          </w:rPr>
          <w:tab/>
        </w:r>
        <w:r w:rsidR="00280570">
          <w:rPr>
            <w:noProof/>
            <w:webHidden/>
          </w:rPr>
          <w:fldChar w:fldCharType="begin"/>
        </w:r>
        <w:r w:rsidR="00280570">
          <w:rPr>
            <w:noProof/>
            <w:webHidden/>
          </w:rPr>
          <w:instrText xml:space="preserve"> PAGEREF _Toc66808706 \h </w:instrText>
        </w:r>
        <w:r w:rsidR="00280570">
          <w:rPr>
            <w:noProof/>
            <w:webHidden/>
          </w:rPr>
        </w:r>
        <w:r w:rsidR="00280570">
          <w:rPr>
            <w:noProof/>
            <w:webHidden/>
          </w:rPr>
          <w:fldChar w:fldCharType="separate"/>
        </w:r>
        <w:r w:rsidR="00280570">
          <w:rPr>
            <w:noProof/>
            <w:webHidden/>
          </w:rPr>
          <w:t>2</w:t>
        </w:r>
        <w:r w:rsidR="00280570">
          <w:rPr>
            <w:noProof/>
            <w:webHidden/>
          </w:rPr>
          <w:fldChar w:fldCharType="end"/>
        </w:r>
      </w:hyperlink>
    </w:p>
    <w:p w14:paraId="616DB2A2" w14:textId="4A57EC57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2" w:anchor="_Toc66808707" w:history="1">
        <w:r w:rsidRPr="005A3CB0">
          <w:rPr>
            <w:rStyle w:val="Hypertextovodkaz"/>
            <w:noProof/>
          </w:rPr>
          <w:t>Obrázek 2 Upravená verze metody GetClassFromMicrosoft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6AD209" w14:textId="1B87D668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6808708" w:history="1">
        <w:r w:rsidRPr="005A3CB0">
          <w:rPr>
            <w:rStyle w:val="Hypertextovodkaz"/>
            <w:noProof/>
          </w:rPr>
          <w:t>Obrázek 3 Původní verze funkce addItem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86D4C" w14:textId="314CFAEE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6808709" w:history="1">
        <w:r w:rsidRPr="005A3CB0">
          <w:rPr>
            <w:rStyle w:val="Hypertextovodkaz"/>
            <w:noProof/>
          </w:rPr>
          <w:t>Obrázek 4 Upravená verze funkce addItem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5E821" w14:textId="3BAC491B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3" w:anchor="_Toc66808710" w:history="1">
        <w:r w:rsidRPr="005A3CB0">
          <w:rPr>
            <w:rStyle w:val="Hypertextovodkaz"/>
            <w:noProof/>
          </w:rPr>
          <w:t>Obrázek 5 Deklarace nové metody GetRentingsForItems v rozhraní IRentingRepository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72CEE" w14:textId="05262A88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4" w:anchor="_Toc66808711" w:history="1">
        <w:r w:rsidRPr="005A3CB0">
          <w:rPr>
            <w:rStyle w:val="Hypertextovodkaz"/>
            <w:noProof/>
          </w:rPr>
          <w:t>Obrázek 6 Definice nové metody GetRentingsForItems v RentingRepository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37284" w14:textId="33BF7D3D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5" w:anchor="_Toc66808712" w:history="1">
        <w:r w:rsidRPr="005A3CB0">
          <w:rPr>
            <w:rStyle w:val="Hypertextovodkaz"/>
            <w:noProof/>
          </w:rPr>
          <w:t>Obrázek 7 Úprava endpointu Detail v kontroleru ItemsController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CF371" w14:textId="6EA2D7A4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6" w:anchor="_Toc66808713" w:history="1">
        <w:r w:rsidRPr="005A3CB0">
          <w:rPr>
            <w:rStyle w:val="Hypertextovodkaz"/>
            <w:noProof/>
          </w:rPr>
          <w:t>Obrázek 8 Nová vlastnost Rentings ve viewmodelu ExtendedTypeViewModel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40673" w14:textId="7226F840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7" w:anchor="_Toc66808714" w:history="1">
        <w:r w:rsidRPr="005A3CB0">
          <w:rPr>
            <w:rStyle w:val="Hypertextovodkaz"/>
            <w:noProof/>
          </w:rPr>
          <w:t>Obrázek 9 Použití partial view _Rentings v html kódu view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83FCC" w14:textId="28AF0D7B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8" w:anchor="_Toc66808715" w:history="1">
        <w:r w:rsidRPr="005A3CB0">
          <w:rPr>
            <w:rStyle w:val="Hypertextovodkaz"/>
            <w:noProof/>
          </w:rPr>
          <w:t>Obrázek 10 Přidání záznamu do resource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43CAA" w14:textId="32F171A8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79" w:anchor="_Toc66808716" w:history="1">
        <w:r w:rsidRPr="005A3CB0">
          <w:rPr>
            <w:rStyle w:val="Hypertextovodkaz"/>
            <w:noProof/>
          </w:rPr>
          <w:t>Obrázek 11 Upravený vzhled výčtu výpůjček (detail)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83181" w14:textId="7FD56234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0" w:anchor="_Toc66808717" w:history="1">
        <w:r w:rsidRPr="005A3CB0">
          <w:rPr>
            <w:rStyle w:val="Hypertextovodkaz"/>
            <w:noProof/>
          </w:rPr>
          <w:t>Obrázek 12 Upravený vzhled výčtu výpůjček (náhled)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00358" w14:textId="2B17D6A9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1" w:anchor="_Toc66808718" w:history="1">
        <w:r w:rsidRPr="005A3CB0">
          <w:rPr>
            <w:rStyle w:val="Hypertextovodkaz"/>
            <w:noProof/>
          </w:rPr>
          <w:t>Obrázek 13 Původní vzhled výčtu výpůjček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4D2CDF" w14:textId="47574DD4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2" w:anchor="_Toc66808719" w:history="1">
        <w:r w:rsidRPr="005A3CB0">
          <w:rPr>
            <w:rStyle w:val="Hypertextovodkaz"/>
            <w:noProof/>
          </w:rPr>
          <w:t>Obrázek 14 Úpravy v souboru ItemRepository.cs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F420C" w14:textId="3D0241E3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3" w:anchor="_Toc66808720" w:history="1">
        <w:r w:rsidRPr="005A3CB0">
          <w:rPr>
            <w:rStyle w:val="Hypertextovodkaz"/>
            <w:noProof/>
          </w:rPr>
          <w:t>Obrázek 15 Úpravy v souboru ItemTypeRepository.cs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55BACC" w14:textId="7B46E00C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4" w:anchor="_Toc66808721" w:history="1">
        <w:r w:rsidRPr="005A3CB0">
          <w:rPr>
            <w:rStyle w:val="Hypertextovodkaz"/>
            <w:noProof/>
          </w:rPr>
          <w:t>Obrázek 16 Hlavní část úprav v souboru /Customers/Index.cshtml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EC0849" w14:textId="06A11061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5" w:anchor="_Toc66808722" w:history="1">
        <w:r w:rsidRPr="005A3CB0">
          <w:rPr>
            <w:rStyle w:val="Hypertextovodkaz"/>
            <w:noProof/>
          </w:rPr>
          <w:t>Obrázek 17 Úpravy v souboru _Layout.cshtml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06D319" w14:textId="7517E84D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6" w:anchor="_Toc66808723" w:history="1">
        <w:r w:rsidRPr="005A3CB0">
          <w:rPr>
            <w:rStyle w:val="Hypertextovodkaz"/>
            <w:noProof/>
          </w:rPr>
          <w:t>Obrázek 18 Úpravy v souboru _Layout.cshtml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D6C94" w14:textId="1D603998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7" w:anchor="_Toc66808724" w:history="1">
        <w:r w:rsidRPr="005A3CB0">
          <w:rPr>
            <w:rStyle w:val="Hypertextovodkaz"/>
            <w:noProof/>
          </w:rPr>
          <w:t>Obrázek 19 Úpravy v souboru _Rentings.cshtml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9B4566" w14:textId="2F5212DA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8" w:anchor="_Toc66808725" w:history="1">
        <w:r w:rsidRPr="005A3CB0">
          <w:rPr>
            <w:rStyle w:val="Hypertextovodkaz"/>
            <w:noProof/>
          </w:rPr>
          <w:t>Obrázek 20 Nová metoda GetCalendarEvents v CalendarController.cs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25FE0" w14:textId="0338688E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89" w:anchor="_Toc66808726" w:history="1">
        <w:r w:rsidRPr="005A3CB0">
          <w:rPr>
            <w:rStyle w:val="Hypertextovodkaz"/>
            <w:noProof/>
          </w:rPr>
          <w:t>Obrázek 21 Hlavní změny v souboru /Items/Detail.cshtml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4FE1A" w14:textId="3AA1695E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0" w:anchor="_Toc66808727" w:history="1">
        <w:r w:rsidRPr="005A3CB0">
          <w:rPr>
            <w:rStyle w:val="Hypertextovodkaz"/>
            <w:noProof/>
          </w:rPr>
          <w:t>Obrázek 22 Změny v souboru _Layout.cshtml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F4EA4F" w14:textId="4B369DD1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1" w:anchor="_Toc66808728" w:history="1">
        <w:r w:rsidRPr="005A3CB0">
          <w:rPr>
            <w:rStyle w:val="Hypertextovodkaz"/>
            <w:noProof/>
          </w:rPr>
          <w:t>Obrázek 23 Nová metoda GetCalendarEventsForSelectedItemTypes v CalendarController.cs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CDC1C0" w14:textId="5871BDD4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2" w:anchor="_Toc66808729" w:history="1">
        <w:r w:rsidRPr="005A3CB0">
          <w:rPr>
            <w:rStyle w:val="Hypertextovodkaz"/>
            <w:noProof/>
          </w:rPr>
          <w:t>Obrázek 24 Upravené metody TypeDetail a ItemDetail v HomeController.cs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8EAF8D" w14:textId="78167FAC" w:rsidR="00280570" w:rsidRDefault="00280570">
      <w:pPr>
        <w:pStyle w:val="Seznamobrzk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3" w:anchor="_Toc66808730" w:history="1">
        <w:r w:rsidRPr="005A3CB0">
          <w:rPr>
            <w:rStyle w:val="Hypertextovodkaz"/>
            <w:noProof/>
          </w:rPr>
          <w:t>Obrázek 25 Úpravy v souboru ItemOverviewViewModel.cs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_Toc66808730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4DE6E0" w14:textId="3BF19508" w:rsidR="008A58B3" w:rsidRPr="00A30F80" w:rsidRDefault="0039183B" w:rsidP="00A80F26">
      <w:pPr>
        <w:pStyle w:val="Sta"/>
      </w:pPr>
      <w:r>
        <w:rPr>
          <w:b/>
          <w:bCs/>
          <w:noProof/>
        </w:rPr>
        <w:fldChar w:fldCharType="end"/>
      </w:r>
    </w:p>
    <w:sectPr w:rsidR="008A58B3" w:rsidRPr="00A30F80" w:rsidSect="00E33E77">
      <w:footerReference w:type="default" r:id="rId9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B44B8" w14:textId="77777777" w:rsidR="00B4191B" w:rsidRDefault="00B4191B">
      <w:r>
        <w:separator/>
      </w:r>
    </w:p>
  </w:endnote>
  <w:endnote w:type="continuationSeparator" w:id="0">
    <w:p w14:paraId="2C9F3A6B" w14:textId="77777777" w:rsidR="00B4191B" w:rsidRDefault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9F9B4" w14:textId="77777777" w:rsidR="00054C1F" w:rsidRDefault="00054C1F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B1EC" w14:textId="77777777" w:rsidR="00054C1F" w:rsidRDefault="00054C1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5EB67" w14:textId="77777777" w:rsidR="00B4191B" w:rsidRDefault="00B4191B">
      <w:r>
        <w:separator/>
      </w:r>
    </w:p>
  </w:footnote>
  <w:footnote w:type="continuationSeparator" w:id="0">
    <w:p w14:paraId="504B0958" w14:textId="77777777" w:rsidR="00B4191B" w:rsidRDefault="00B41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EF2D5" w14:textId="0D957915" w:rsidR="00054C1F" w:rsidRDefault="00054C1F">
    <w:pPr>
      <w:pStyle w:val="Zhlav"/>
    </w:pPr>
    <w:r>
      <w:t>Revize aplikace Rentals – Seznam změn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3A1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02EF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F41F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F638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426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C61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651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1C0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74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CC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D4445"/>
    <w:multiLevelType w:val="multilevel"/>
    <w:tmpl w:val="1BFCD29A"/>
    <w:numStyleLink w:val="slaKapitol"/>
  </w:abstractNum>
  <w:abstractNum w:abstractNumId="1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B0545F9"/>
    <w:multiLevelType w:val="multilevel"/>
    <w:tmpl w:val="3FA4C320"/>
    <w:numStyleLink w:val="seznam-slovan"/>
  </w:abstractNum>
  <w:abstractNum w:abstractNumId="1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5F439B4"/>
    <w:multiLevelType w:val="multilevel"/>
    <w:tmpl w:val="1BFCD29A"/>
    <w:styleLink w:val="slaKapitol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24B15A9"/>
    <w:multiLevelType w:val="multilevel"/>
    <w:tmpl w:val="0D548B94"/>
    <w:numStyleLink w:val="selnseznam"/>
  </w:abstractNum>
  <w:abstractNum w:abstractNumId="19" w15:restartNumberingAfterBreak="0">
    <w:nsid w:val="336B5013"/>
    <w:multiLevelType w:val="multilevel"/>
    <w:tmpl w:val="0D548B94"/>
    <w:numStyleLink w:val="selnseznam"/>
  </w:abstractNum>
  <w:abstractNum w:abstractNumId="20" w15:restartNumberingAfterBreak="0">
    <w:nsid w:val="372549C1"/>
    <w:multiLevelType w:val="multilevel"/>
    <w:tmpl w:val="C958B55C"/>
    <w:numStyleLink w:val="seznam-odrky"/>
  </w:abstractNum>
  <w:abstractNum w:abstractNumId="2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3C52B8E"/>
    <w:multiLevelType w:val="multilevel"/>
    <w:tmpl w:val="8B2C87D4"/>
    <w:numStyleLink w:val="seznam-abecedn"/>
  </w:abstractNum>
  <w:abstractNum w:abstractNumId="2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50D48"/>
    <w:multiLevelType w:val="multilevel"/>
    <w:tmpl w:val="1BFCD29A"/>
    <w:numStyleLink w:val="slaKapitol"/>
  </w:abstractNum>
  <w:abstractNum w:abstractNumId="25" w15:restartNumberingAfterBreak="0">
    <w:nsid w:val="6756147F"/>
    <w:multiLevelType w:val="multilevel"/>
    <w:tmpl w:val="3FA4C320"/>
    <w:numStyleLink w:val="seznam-slovan"/>
  </w:abstractNum>
  <w:abstractNum w:abstractNumId="2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8DB4BB6"/>
    <w:multiLevelType w:val="multilevel"/>
    <w:tmpl w:val="3FA4C320"/>
    <w:numStyleLink w:val="seznam-slovan"/>
  </w:abstractNum>
  <w:abstractNum w:abstractNumId="29" w15:restartNumberingAfterBreak="0">
    <w:nsid w:val="7BE56500"/>
    <w:multiLevelType w:val="multilevel"/>
    <w:tmpl w:val="3FA4C320"/>
    <w:numStyleLink w:val="seznam-slovan"/>
  </w:abstractNum>
  <w:num w:numId="1">
    <w:abstractNumId w:val="27"/>
  </w:num>
  <w:num w:numId="2">
    <w:abstractNumId w:val="14"/>
  </w:num>
  <w:num w:numId="3">
    <w:abstractNumId w:val="13"/>
  </w:num>
  <w:num w:numId="4">
    <w:abstractNumId w:val="11"/>
  </w:num>
  <w:num w:numId="5">
    <w:abstractNumId w:val="21"/>
  </w:num>
  <w:num w:numId="6">
    <w:abstractNumId w:val="10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0"/>
  </w:num>
  <w:num w:numId="11">
    <w:abstractNumId w:val="22"/>
  </w:num>
  <w:num w:numId="12">
    <w:abstractNumId w:val="24"/>
  </w:num>
  <w:num w:numId="13">
    <w:abstractNumId w:val="16"/>
  </w:num>
  <w:num w:numId="14">
    <w:abstractNumId w:val="19"/>
  </w:num>
  <w:num w:numId="15">
    <w:abstractNumId w:val="25"/>
  </w:num>
  <w:num w:numId="16">
    <w:abstractNumId w:val="29"/>
  </w:num>
  <w:num w:numId="17">
    <w:abstractNumId w:val="28"/>
  </w:num>
  <w:num w:numId="18">
    <w:abstractNumId w:val="23"/>
  </w:num>
  <w:num w:numId="19">
    <w:abstractNumId w:val="18"/>
  </w:num>
  <w:num w:numId="20">
    <w:abstractNumId w:val="12"/>
  </w:num>
  <w:num w:numId="21">
    <w:abstractNumId w:val="26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A"/>
    <w:rsid w:val="00000DB8"/>
    <w:rsid w:val="000203DC"/>
    <w:rsid w:val="00025085"/>
    <w:rsid w:val="00030236"/>
    <w:rsid w:val="0003067F"/>
    <w:rsid w:val="00030E1A"/>
    <w:rsid w:val="00036EC8"/>
    <w:rsid w:val="00046727"/>
    <w:rsid w:val="00054C1F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4D28"/>
    <w:rsid w:val="00095D10"/>
    <w:rsid w:val="000A562D"/>
    <w:rsid w:val="000D0F81"/>
    <w:rsid w:val="000D24A3"/>
    <w:rsid w:val="000E5F67"/>
    <w:rsid w:val="000E71FE"/>
    <w:rsid w:val="000E7372"/>
    <w:rsid w:val="00114007"/>
    <w:rsid w:val="001146EA"/>
    <w:rsid w:val="00114F7F"/>
    <w:rsid w:val="00121D37"/>
    <w:rsid w:val="00127B0B"/>
    <w:rsid w:val="00141D80"/>
    <w:rsid w:val="0018305E"/>
    <w:rsid w:val="00190DFC"/>
    <w:rsid w:val="001A43DE"/>
    <w:rsid w:val="001A660C"/>
    <w:rsid w:val="001B5E60"/>
    <w:rsid w:val="001D4070"/>
    <w:rsid w:val="001D7BF6"/>
    <w:rsid w:val="001E5146"/>
    <w:rsid w:val="001F1BAE"/>
    <w:rsid w:val="001F2795"/>
    <w:rsid w:val="00220608"/>
    <w:rsid w:val="0022273D"/>
    <w:rsid w:val="002458BC"/>
    <w:rsid w:val="00251A40"/>
    <w:rsid w:val="00255E20"/>
    <w:rsid w:val="00256251"/>
    <w:rsid w:val="00261547"/>
    <w:rsid w:val="00270B4D"/>
    <w:rsid w:val="00276A1C"/>
    <w:rsid w:val="00280570"/>
    <w:rsid w:val="00291F71"/>
    <w:rsid w:val="002942DE"/>
    <w:rsid w:val="00295BF5"/>
    <w:rsid w:val="0029679D"/>
    <w:rsid w:val="002D2817"/>
    <w:rsid w:val="002D2EEB"/>
    <w:rsid w:val="002D3981"/>
    <w:rsid w:val="002F1DEA"/>
    <w:rsid w:val="002F7869"/>
    <w:rsid w:val="003145BD"/>
    <w:rsid w:val="00315BF8"/>
    <w:rsid w:val="0032013D"/>
    <w:rsid w:val="00340639"/>
    <w:rsid w:val="00362F1F"/>
    <w:rsid w:val="003635F8"/>
    <w:rsid w:val="003752CB"/>
    <w:rsid w:val="00383A36"/>
    <w:rsid w:val="0038529A"/>
    <w:rsid w:val="0039183B"/>
    <w:rsid w:val="003A5441"/>
    <w:rsid w:val="003C622E"/>
    <w:rsid w:val="003E05D4"/>
    <w:rsid w:val="003E5E15"/>
    <w:rsid w:val="003E6E62"/>
    <w:rsid w:val="003F1ED2"/>
    <w:rsid w:val="003F6F54"/>
    <w:rsid w:val="00400C9E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65E4E"/>
    <w:rsid w:val="00570DCB"/>
    <w:rsid w:val="00582F24"/>
    <w:rsid w:val="00583D8A"/>
    <w:rsid w:val="0059226A"/>
    <w:rsid w:val="005A2F14"/>
    <w:rsid w:val="005A62F9"/>
    <w:rsid w:val="005A77CC"/>
    <w:rsid w:val="005C33DF"/>
    <w:rsid w:val="005C4575"/>
    <w:rsid w:val="005C5455"/>
    <w:rsid w:val="005C77F7"/>
    <w:rsid w:val="005D3F5F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22B78"/>
    <w:rsid w:val="00644DB5"/>
    <w:rsid w:val="00646F0B"/>
    <w:rsid w:val="00656EC7"/>
    <w:rsid w:val="00661AA4"/>
    <w:rsid w:val="00662A50"/>
    <w:rsid w:val="00673929"/>
    <w:rsid w:val="006801F3"/>
    <w:rsid w:val="00687711"/>
    <w:rsid w:val="00690E97"/>
    <w:rsid w:val="00693F65"/>
    <w:rsid w:val="00696ECF"/>
    <w:rsid w:val="006A3A2B"/>
    <w:rsid w:val="006A4334"/>
    <w:rsid w:val="006B0A99"/>
    <w:rsid w:val="006C0E4A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7073E"/>
    <w:rsid w:val="00775239"/>
    <w:rsid w:val="007802D6"/>
    <w:rsid w:val="00785573"/>
    <w:rsid w:val="00785BEF"/>
    <w:rsid w:val="007A1263"/>
    <w:rsid w:val="007B3B4B"/>
    <w:rsid w:val="007C39BE"/>
    <w:rsid w:val="007E20CC"/>
    <w:rsid w:val="007E7C7E"/>
    <w:rsid w:val="007F2B46"/>
    <w:rsid w:val="00805B4B"/>
    <w:rsid w:val="008120A9"/>
    <w:rsid w:val="008121AD"/>
    <w:rsid w:val="008203EB"/>
    <w:rsid w:val="00852F00"/>
    <w:rsid w:val="008538EE"/>
    <w:rsid w:val="00855AC3"/>
    <w:rsid w:val="0087558B"/>
    <w:rsid w:val="008824FB"/>
    <w:rsid w:val="008862D5"/>
    <w:rsid w:val="008868F3"/>
    <w:rsid w:val="008A58B3"/>
    <w:rsid w:val="008C736C"/>
    <w:rsid w:val="008D5B82"/>
    <w:rsid w:val="008E744B"/>
    <w:rsid w:val="008F6172"/>
    <w:rsid w:val="00914671"/>
    <w:rsid w:val="00915D71"/>
    <w:rsid w:val="009264AF"/>
    <w:rsid w:val="0093185D"/>
    <w:rsid w:val="00931F0C"/>
    <w:rsid w:val="0093260E"/>
    <w:rsid w:val="009450FF"/>
    <w:rsid w:val="0094689A"/>
    <w:rsid w:val="00965687"/>
    <w:rsid w:val="00965F8C"/>
    <w:rsid w:val="009838C5"/>
    <w:rsid w:val="009A242B"/>
    <w:rsid w:val="009A2BBB"/>
    <w:rsid w:val="009B3D6A"/>
    <w:rsid w:val="009C2343"/>
    <w:rsid w:val="009C3A8A"/>
    <w:rsid w:val="009D048F"/>
    <w:rsid w:val="009E77F1"/>
    <w:rsid w:val="009F2EF7"/>
    <w:rsid w:val="00A0476C"/>
    <w:rsid w:val="00A23FC2"/>
    <w:rsid w:val="00A2777B"/>
    <w:rsid w:val="00A30DD3"/>
    <w:rsid w:val="00A30F80"/>
    <w:rsid w:val="00A43963"/>
    <w:rsid w:val="00A4569B"/>
    <w:rsid w:val="00A47DDA"/>
    <w:rsid w:val="00A7736C"/>
    <w:rsid w:val="00A80F26"/>
    <w:rsid w:val="00A8746B"/>
    <w:rsid w:val="00A96F5E"/>
    <w:rsid w:val="00AA0F62"/>
    <w:rsid w:val="00AA3C54"/>
    <w:rsid w:val="00AC429C"/>
    <w:rsid w:val="00AE02EA"/>
    <w:rsid w:val="00AE0A59"/>
    <w:rsid w:val="00AE5FCD"/>
    <w:rsid w:val="00AE6935"/>
    <w:rsid w:val="00B003CF"/>
    <w:rsid w:val="00B4191B"/>
    <w:rsid w:val="00B50A8F"/>
    <w:rsid w:val="00B91F70"/>
    <w:rsid w:val="00BA4A26"/>
    <w:rsid w:val="00BA5F61"/>
    <w:rsid w:val="00BB1A75"/>
    <w:rsid w:val="00BC280C"/>
    <w:rsid w:val="00BC2EB8"/>
    <w:rsid w:val="00BE3AEC"/>
    <w:rsid w:val="00BE529E"/>
    <w:rsid w:val="00BF21E5"/>
    <w:rsid w:val="00BF544C"/>
    <w:rsid w:val="00C004E3"/>
    <w:rsid w:val="00C03B0E"/>
    <w:rsid w:val="00C4739C"/>
    <w:rsid w:val="00C56068"/>
    <w:rsid w:val="00C71CEB"/>
    <w:rsid w:val="00C75AD8"/>
    <w:rsid w:val="00C85480"/>
    <w:rsid w:val="00C90369"/>
    <w:rsid w:val="00C90719"/>
    <w:rsid w:val="00C93FB8"/>
    <w:rsid w:val="00C949D7"/>
    <w:rsid w:val="00CA4E07"/>
    <w:rsid w:val="00CB052F"/>
    <w:rsid w:val="00CB1CD9"/>
    <w:rsid w:val="00CB49D1"/>
    <w:rsid w:val="00CC3866"/>
    <w:rsid w:val="00CC7055"/>
    <w:rsid w:val="00CD2E1B"/>
    <w:rsid w:val="00CD3E5E"/>
    <w:rsid w:val="00CD6207"/>
    <w:rsid w:val="00CE3736"/>
    <w:rsid w:val="00D033F8"/>
    <w:rsid w:val="00D1241E"/>
    <w:rsid w:val="00D21A3C"/>
    <w:rsid w:val="00D22EF8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C0499"/>
    <w:rsid w:val="00DD604F"/>
    <w:rsid w:val="00DE1A55"/>
    <w:rsid w:val="00E231DA"/>
    <w:rsid w:val="00E257A4"/>
    <w:rsid w:val="00E3097F"/>
    <w:rsid w:val="00E33E77"/>
    <w:rsid w:val="00E47270"/>
    <w:rsid w:val="00E57F55"/>
    <w:rsid w:val="00E60C8B"/>
    <w:rsid w:val="00E87ABD"/>
    <w:rsid w:val="00E92B5D"/>
    <w:rsid w:val="00E97528"/>
    <w:rsid w:val="00EB0106"/>
    <w:rsid w:val="00EB4EE0"/>
    <w:rsid w:val="00EC02C7"/>
    <w:rsid w:val="00EC29D4"/>
    <w:rsid w:val="00EC2A9A"/>
    <w:rsid w:val="00EC3F4F"/>
    <w:rsid w:val="00EC533D"/>
    <w:rsid w:val="00EC5A15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52003"/>
    <w:rsid w:val="00F65E79"/>
    <w:rsid w:val="00F73D64"/>
    <w:rsid w:val="00F94FD1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67F97C46"/>
  <w15:docId w15:val="{883B13BA-73C8-4248-AEB1-23B0021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0D24A3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link w:val="ZkladntextChar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C33DF"/>
    <w:pPr>
      <w:spacing w:before="120"/>
      <w:ind w:left="851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  <w:style w:type="character" w:styleId="Odkazintenzivn">
    <w:name w:val="Intense Reference"/>
    <w:basedOn w:val="Standardnpsmoodstavce"/>
    <w:uiPriority w:val="32"/>
    <w:qFormat/>
    <w:rsid w:val="000D24A3"/>
    <w:rPr>
      <w:b/>
      <w:bCs/>
      <w:smallCaps/>
      <w:color w:val="4F81BD" w:themeColor="accent1"/>
      <w:spacing w:val="5"/>
    </w:rPr>
  </w:style>
  <w:style w:type="paragraph" w:styleId="Titulek">
    <w:name w:val="caption"/>
    <w:basedOn w:val="Normln"/>
    <w:next w:val="Normln"/>
    <w:unhideWhenUsed/>
    <w:qFormat/>
    <w:rsid w:val="000D24A3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0D24A3"/>
    <w:rPr>
      <w:rFonts w:ascii="Cambria" w:hAnsi="Cambria" w:cs="Arial"/>
      <w:sz w:val="14"/>
      <w:szCs w:val="14"/>
    </w:rPr>
  </w:style>
  <w:style w:type="paragraph" w:styleId="Seznamobrzk">
    <w:name w:val="table of figures"/>
    <w:basedOn w:val="Normln"/>
    <w:next w:val="Normln"/>
    <w:uiPriority w:val="99"/>
    <w:unhideWhenUsed/>
    <w:rsid w:val="00CA4E07"/>
  </w:style>
  <w:style w:type="character" w:styleId="Zdraznnjemn">
    <w:name w:val="Subtle Emphasis"/>
    <w:basedOn w:val="Standardnpsmoodstavce"/>
    <w:uiPriority w:val="19"/>
    <w:qFormat/>
    <w:rsid w:val="008862D5"/>
    <w:rPr>
      <w:i/>
      <w:iCs/>
      <w:color w:val="404040" w:themeColor="text1" w:themeTint="BF"/>
    </w:rPr>
  </w:style>
  <w:style w:type="character" w:styleId="Zdraznn">
    <w:name w:val="Emphasis"/>
    <w:basedOn w:val="Standardnpsmoodstavce"/>
    <w:qFormat/>
    <w:rsid w:val="00DC0499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EC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github.com/pslib-cz/MP2021-revize-aplikace-rentals/blob/8261afddad0c3d9a6150e30bdd1fd6fe191a986d/Rentals.DL/Repositories/RentingRepository.cs" TargetMode="External"/><Relationship Id="rId42" Type="http://schemas.openxmlformats.org/officeDocument/2006/relationships/hyperlink" Target="https://github.com/pslib-cz/MP2021-revize-aplikace-rentals/blob/f31ea476b8f8764f45d7184f6716e81a53a21342/Rentals.Web/Areas/Admin/Views/Customers/Index.cshtml" TargetMode="External"/><Relationship Id="rId47" Type="http://schemas.openxmlformats.org/officeDocument/2006/relationships/image" Target="media/image21.png"/><Relationship Id="rId63" Type="http://schemas.openxmlformats.org/officeDocument/2006/relationships/hyperlink" Target="https://github.com/pslib-cz/MP2021-revize-aplikace-rentals/blob/4f6660e0390cb6117b82b5cfec6579f079013a25/Rentals.Web/Controllers/HomeController.cs" TargetMode="External"/><Relationship Id="rId68" Type="http://schemas.openxmlformats.org/officeDocument/2006/relationships/hyperlink" Target="https://github.com/pslib-cz/MP2021-revize-aplikace-rentals/blob/4f6660e0390cb6117b82b5cfec6579f079013a25/Rentals.Web/Views/Home/Detail.cshtml" TargetMode="External"/><Relationship Id="rId84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9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16" Type="http://schemas.openxmlformats.org/officeDocument/2006/relationships/hyperlink" Target="https://github.com/pslib-cz/MP2021-revize-aplikace-rentals/blob/a6207f48848d16a6a171d08be03361e190eff48c/Rentals.Web/Areas/Admin/Views/Renting/Create.cshtml" TargetMode="External"/><Relationship Id="rId11" Type="http://schemas.openxmlformats.org/officeDocument/2006/relationships/footer" Target="footer1.xm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53" Type="http://schemas.openxmlformats.org/officeDocument/2006/relationships/hyperlink" Target="https://github.com/pslib-cz/MP2021-revize-aplikace-rentals/blob/dd5c551f40f8207d9a96e166dbb26d4ffaeb3926/Rentals.Web/Areas/Admin/Models/ViewModels/CalendarEventViewModel.cs" TargetMode="External"/><Relationship Id="rId58" Type="http://schemas.openxmlformats.org/officeDocument/2006/relationships/image" Target="media/image26.png"/><Relationship Id="rId74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79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hyperlink" Target="https://github.com/pslib-cz/MP2021-revize-aplikace-rentals/blob/8261afddad0c3d9a6150e30bdd1fd6fe191a986d/Rentals.Web/Areas/Admin/Views/Items/Detail.cshtml" TargetMode="External"/><Relationship Id="rId43" Type="http://schemas.openxmlformats.org/officeDocument/2006/relationships/hyperlink" Target="https://github.com/pslib-cz/MP2021-revize-aplikace-rentals/blob/3121d180f03cd995520ff13600a943f64580de68/Rentals.Web/Views/Home/Index.cshtml" TargetMode="External"/><Relationship Id="rId48" Type="http://schemas.openxmlformats.org/officeDocument/2006/relationships/hyperlink" Target="https://github.com/pslib-cz/MP2021-revize-aplikace-rentals/blob/94eb6fbda675b80921d350e1be53e2e7b9a3d851/Rentals.Web/Areas/Admin/Views/Shared/_Layout.cshtml" TargetMode="External"/><Relationship Id="rId64" Type="http://schemas.openxmlformats.org/officeDocument/2006/relationships/image" Target="media/image28.png"/><Relationship Id="rId69" Type="http://schemas.openxmlformats.org/officeDocument/2006/relationships/hyperlink" Target="https://github.com/pslib-cz/MP2021-revize-aplikace-rentals/blob/4f6660e0390cb6117b82b5cfec6579f079013a25/Rentals.Web/Views/Shared/Components/ItemsOverview/Default.cshtml" TargetMode="External"/><Relationship Id="rId80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5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github.com/pslib-cz/MP2021-revize-aplikace-rentals/blob/8261afddad0c3d9a6150e30bdd1fd6fe191a986d/Rentals.Web/Areas/Admin/Models/ViewModels/ExtendedItemTypeViewModel.cs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github.com/pslib-cz/MP2021-revize-aplikace-rentals/blob/43575e036a1ab31408abeab8ce32899157755e1e/Rentals.DL/Repositories/UserRepository.cs" TargetMode="External"/><Relationship Id="rId46" Type="http://schemas.openxmlformats.org/officeDocument/2006/relationships/hyperlink" Target="https://github.com/pslib-cz/MP2021-revize-aplikace-rentals/blob/94eb6fbda675b80921d350e1be53e2e7b9a3d851/Rentals.Web/wwwroot/js/pagination.js" TargetMode="External"/><Relationship Id="rId59" Type="http://schemas.openxmlformats.org/officeDocument/2006/relationships/hyperlink" Target="https://github.com/pslib-cz/MP2021-revize-aplikace-rentals/blob/30617e66008d1c5176c90a019bc5fa9c06004248/Rentals.Web/Areas/Admin/Controllers/CalendarController.cs" TargetMode="External"/><Relationship Id="rId67" Type="http://schemas.openxmlformats.org/officeDocument/2006/relationships/hyperlink" Target="https://github.com/pslib-cz/MP2021-revize-aplikace-rentals/blob/4f6660e0390cb6117b82b5cfec6579f079013a25/Rentals.Web/Models/SubModels/ItemViewModel.cs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24.png"/><Relationship Id="rId62" Type="http://schemas.openxmlformats.org/officeDocument/2006/relationships/image" Target="media/image27.png"/><Relationship Id="rId70" Type="http://schemas.openxmlformats.org/officeDocument/2006/relationships/hyperlink" Target="https://github.com/pslib-cz/MP2021-revize-aplikace-rentals/blob/79fcfca1766afbe8485fda5174bd65caac748d76/Rentals.Web/wwwroot/css/admin.css" TargetMode="External"/><Relationship Id="rId75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3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8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1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pslib-cz/MP2021-revize-aplikace-rentals/blob/8261afddad0c3d9a6150e30bdd1fd6fe191a986d/Rentals.Web/Areas/Admin/Controllers/ItemsController.cs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github.com/pslib-cz/MP2021-revize-aplikace-rentals/blob/43575e036a1ab31408abeab8ce32899157755e1e/Rentals.DL/Repositories/ItemTypeRepository.cs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s://github.com/pslib-cz/MP2021-revize-aplikace-rentals/blob/dd5c551f40f8207d9a96e166dbb26d4ffaeb3926/Rentals.Web/Areas/Admin/Views/Shared/_Layout.cs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github.com/pslib-cz/MP2021-revize-aplikace-rentals/blob/bbd5c0663966df01483c8b59acab24db74c74fe9/Rentals.Web/Areas/Admin/Views/Shared/_Rentings.cshtml" TargetMode="External"/><Relationship Id="rId44" Type="http://schemas.openxmlformats.org/officeDocument/2006/relationships/hyperlink" Target="https://github.com/pslib-cz/MP2021-revize-aplikace-rentals/blob/3121d180f03cd995520ff13600a943f64580de68/Rentals.Web/Views/Shared/Components/ItemsOverview/Default.cshtml" TargetMode="External"/><Relationship Id="rId52" Type="http://schemas.openxmlformats.org/officeDocument/2006/relationships/hyperlink" Target="https://github.com/pslib-cz/MP2021-revize-aplikace-rentals/blob/dd5c551f40f8207d9a96e166dbb26d4ffaeb3926/Rentals.Web/Areas/Admin/Controllers/CalendarController.cs" TargetMode="External"/><Relationship Id="rId60" Type="http://schemas.openxmlformats.org/officeDocument/2006/relationships/hyperlink" Target="https://github.com/pslib-cz/MP2021-revize-aplikace-rentals/blob/30617e66008d1c5176c90a019bc5fa9c06004248/Rentals.Web/Areas/Admin/Views/Calendar/Index.cshtml" TargetMode="External"/><Relationship Id="rId65" Type="http://schemas.openxmlformats.org/officeDocument/2006/relationships/hyperlink" Target="https://github.com/pslib-cz/MP2021-revize-aplikace-rentals/blob/4f6660e0390cb6117b82b5cfec6579f079013a25/Rentals.Web/Models/ItemOverviewViewModel.cs" TargetMode="External"/><Relationship Id="rId73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78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1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6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3" Type="http://schemas.openxmlformats.org/officeDocument/2006/relationships/hyperlink" Target="https://github.com/pslib-cz/MP2021-revize-aplikace-rentals/blob/0cc4e96a4a53677f694b8e573774dcab1c9f77b5/Rentals.Web/Controllers/AccountController.cs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github.com/pslib-cz/MP2021-revize-aplikace-rentals/blob/f31ea476b8f8764f45d7184f6716e81a53a21342/Rentals.Web/Areas/Admin/Views/Shared/_Layout.cshtml" TargetMode="External"/><Relationship Id="rId34" Type="http://schemas.openxmlformats.org/officeDocument/2006/relationships/hyperlink" Target="https://github.com/pslib-cz/MP2021-revize-aplikace-rentals/blob/43575e036a1ab31408abeab8ce32899157755e1e/Rentals.DL/Repositories/ItemRepository.cs" TargetMode="External"/><Relationship Id="rId50" Type="http://schemas.openxmlformats.org/officeDocument/2006/relationships/hyperlink" Target="https://github.com/pslib-cz/MP2021-revize-aplikace-rentals/blob/94eb6fbda675b80921d350e1be53e2e7b9a3d851/Rentals.Web/Areas/Admin/Views/Shared/_Rentings.cshtml" TargetMode="External"/><Relationship Id="rId55" Type="http://schemas.openxmlformats.org/officeDocument/2006/relationships/hyperlink" Target="https://github.com/pslib-cz/MP2021-revize-aplikace-rentals/blob/dd5c551f40f8207d9a96e166dbb26d4ffaeb3926/Rentals.Web/Areas/Admin/Views/Items/Detail.cshtml" TargetMode="External"/><Relationship Id="rId76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2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image" Target="media/image10.png"/><Relationship Id="rId40" Type="http://schemas.openxmlformats.org/officeDocument/2006/relationships/image" Target="media/image19.png"/><Relationship Id="rId45" Type="http://schemas.openxmlformats.org/officeDocument/2006/relationships/hyperlink" Target="https://github.com/pslib-cz/MP2021-revize-aplikace-rentals/blob/3121d180f03cd995520ff13600a943f64580de68/Rentals.Web/wwwroot/lib/bootstrap/dist/css/bootstrap.css" TargetMode="External"/><Relationship Id="rId66" Type="http://schemas.openxmlformats.org/officeDocument/2006/relationships/hyperlink" Target="https://github.com/pslib-cz/MP2021-revize-aplikace-rentals/blob/4f6660e0390cb6117b82b5cfec6579f079013a25/Rentals.Web/Models/SubModels/AccessoryViewModel.cs" TargetMode="External"/><Relationship Id="rId87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61" Type="http://schemas.openxmlformats.org/officeDocument/2006/relationships/hyperlink" Target="https://github.com/pslib-cz/MP2021-revize-aplikace-rentals/blob/30617e66008d1c5176c90a019bc5fa9c06004248/Rentals.Web/Localization/Admin.resx" TargetMode="External"/><Relationship Id="rId82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19" Type="http://schemas.openxmlformats.org/officeDocument/2006/relationships/hyperlink" Target="https://github.com/pslib-cz/MP2021-revize-aplikace-rentals/blob/8261afddad0c3d9a6150e30bdd1fd6fe191a986d/Rentals.DL/Interfaces/Repositories/IRentingRepository.cs" TargetMode="External"/><Relationship Id="rId14" Type="http://schemas.openxmlformats.org/officeDocument/2006/relationships/image" Target="media/image4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56" Type="http://schemas.openxmlformats.org/officeDocument/2006/relationships/image" Target="media/image25.png"/><Relationship Id="rId77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Relationship Id="rId93" Type="http://schemas.openxmlformats.org/officeDocument/2006/relationships/hyperlink" Target="file:///D:\Osobn&#237;%20-%20z&#225;loha%20(foto,%20kazety,%20d&#367;le&#382;it&#233;)\&#352;kola\SP&#352;SE%20Liberec\MATURITA\MP2021-Petr-Hor&#225;k-Revize_aplikace_Rentals-Seznam_zm&#283;n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obn&#237;%20-%20z&#225;loha%20(foto,%20kazety,%20d&#367;le&#382;it&#233;)\&#352;kola\SP&#352;SE%20Liberec\MATURITA\&#352;ablona%20MP-RP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15C27BCCA541FF86A379C469D8E0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268927C-6E4E-4CD9-9545-BAE648717B9B}"/>
      </w:docPartPr>
      <w:docPartBody>
        <w:p w:rsidR="00A73F25" w:rsidRDefault="00B87315">
          <w:pPr>
            <w:pStyle w:val="3A15C27BCCA541FF86A379C469D8E054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5"/>
    <w:rsid w:val="00A61886"/>
    <w:rsid w:val="00A73F25"/>
    <w:rsid w:val="00B87315"/>
    <w:rsid w:val="00BF1ACF"/>
    <w:rsid w:val="00CB615D"/>
    <w:rsid w:val="00E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15C27BCCA541FF86A379C469D8E054">
    <w:name w:val="3A15C27BCCA541FF86A379C469D8E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MP-RP 2017.dotx</Template>
  <TotalTime>630</TotalTime>
  <Pages>18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Revize aplikace Rentals</vt:lpstr>
    </vt:vector>
  </TitlesOfParts>
  <Company>SPŠSE a VOŠ</Company>
  <LinksUpToDate>false</LinksUpToDate>
  <CharactersWithSpaces>17281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Revize aplikace Rentals</dc:title>
  <dc:creator>Petr Horák</dc:creator>
  <cp:lastModifiedBy>Horák Petr</cp:lastModifiedBy>
  <cp:revision>14</cp:revision>
  <cp:lastPrinted>2010-11-16T15:22:00Z</cp:lastPrinted>
  <dcterms:created xsi:type="dcterms:W3CDTF">2021-02-12T13:07:00Z</dcterms:created>
  <dcterms:modified xsi:type="dcterms:W3CDTF">2021-03-16T16:38:00Z</dcterms:modified>
</cp:coreProperties>
</file>